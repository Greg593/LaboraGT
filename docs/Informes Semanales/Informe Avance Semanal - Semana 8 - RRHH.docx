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 xml:space="preserve">Víctor </w:t>
      </w:r>
      <w:proofErr w:type="gramStart"/>
      <w:r w:rsidR="001D0E6A">
        <w:rPr>
          <w:rFonts w:asciiTheme="minorHAnsi" w:hAnsiTheme="minorHAnsi" w:cstheme="minorHAnsi"/>
          <w:lang w:val="es-MX"/>
        </w:rPr>
        <w:t>Manuel  Morales</w:t>
      </w:r>
      <w:proofErr w:type="gramEnd"/>
      <w:r w:rsidR="001D0E6A">
        <w:rPr>
          <w:rFonts w:asciiTheme="minorHAnsi" w:hAnsiTheme="minorHAnsi" w:cstheme="minorHAnsi"/>
          <w:lang w:val="es-MX"/>
        </w:rPr>
        <w:t xml:space="preserve">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BD4A11">
        <w:rPr>
          <w:rFonts w:asciiTheme="minorHAnsi" w:hAnsiTheme="minorHAnsi" w:cstheme="minorHAnsi"/>
          <w:lang w:val="es-MX"/>
        </w:rPr>
        <w:t>23</w:t>
      </w:r>
      <w:r w:rsidR="005C5382" w:rsidRPr="001D0E6A">
        <w:rPr>
          <w:rFonts w:asciiTheme="minorHAnsi" w:hAnsiTheme="minorHAnsi" w:cstheme="minorHAnsi"/>
          <w:lang w:val="es-MX"/>
        </w:rPr>
        <w:t xml:space="preserve"> </w:t>
      </w:r>
      <w:proofErr w:type="gramStart"/>
      <w:r w:rsidR="005C5382" w:rsidRPr="001D0E6A">
        <w:rPr>
          <w:rFonts w:asciiTheme="minorHAnsi" w:hAnsiTheme="minorHAnsi" w:cstheme="minorHAnsi"/>
          <w:lang w:val="es-MX"/>
        </w:rPr>
        <w:t xml:space="preserve">al  </w:t>
      </w:r>
      <w:r w:rsidR="00BD4A11">
        <w:rPr>
          <w:rFonts w:asciiTheme="minorHAnsi" w:hAnsiTheme="minorHAnsi" w:cstheme="minorHAnsi"/>
          <w:lang w:val="es-MX"/>
        </w:rPr>
        <w:t>29</w:t>
      </w:r>
      <w:proofErr w:type="gramEnd"/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747ADB">
        <w:rPr>
          <w:rFonts w:asciiTheme="minorHAnsi" w:hAnsiTheme="minorHAnsi" w:cstheme="minorHAnsi"/>
          <w:lang w:val="es-MX"/>
        </w:rPr>
        <w:t>abril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BD4A11">
        <w:rPr>
          <w:rFonts w:asciiTheme="minorHAnsi" w:hAnsiTheme="minorHAnsi" w:cstheme="minorHAnsi"/>
          <w:lang w:val="es-MX"/>
        </w:rPr>
        <w:t>8</w:t>
      </w:r>
      <w:r w:rsidR="001D0E6A" w:rsidRPr="001D0E6A">
        <w:rPr>
          <w:rFonts w:asciiTheme="minorHAnsi" w:hAnsiTheme="minorHAnsi" w:cstheme="minorHAnsi"/>
          <w:lang w:val="es-MX"/>
        </w:rPr>
        <w:t xml:space="preserve">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4E569B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4E569B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BD4A11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42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BD4A11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42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BD4A11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42</w:t>
            </w:r>
          </w:p>
        </w:tc>
        <w:tc>
          <w:tcPr>
            <w:tcW w:w="2468" w:type="dxa"/>
          </w:tcPr>
          <w:p w:rsidR="00CF0435" w:rsidRPr="009B6E87" w:rsidRDefault="00BD4A11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42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proofErr w:type="gramStart"/>
            <w:r w:rsidRPr="009B6E87">
              <w:rPr>
                <w:rFonts w:asciiTheme="minorHAnsi" w:hAnsiTheme="minorHAnsi" w:cstheme="minorHAnsi"/>
              </w:rPr>
              <w:t>Total</w:t>
            </w:r>
            <w:proofErr w:type="gramEnd"/>
            <w:r w:rsidRPr="009B6E87">
              <w:rPr>
                <w:rFonts w:asciiTheme="minorHAnsi" w:hAnsiTheme="minorHAnsi" w:cstheme="minorHAnsi"/>
              </w:rPr>
              <w:t xml:space="preserve">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BD4A11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84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BD4A11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84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760256" w:rsidRPr="009B6E87">
              <w:rPr>
                <w:rFonts w:asciiTheme="minorHAnsi" w:hAnsiTheme="minorHAnsi" w:cstheme="minorHAnsi"/>
                <w:lang w:val="es-MX"/>
              </w:rPr>
              <w:t>hrs</w:t>
            </w:r>
            <w:proofErr w:type="spellEnd"/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proofErr w:type="spellStart"/>
      <w:proofErr w:type="gramStart"/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</w:t>
      </w:r>
      <w:proofErr w:type="spellEnd"/>
      <w:proofErr w:type="gramEnd"/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CC7830">
        <w:rPr>
          <w:rFonts w:asciiTheme="minorHAnsi" w:hAnsiTheme="minorHAnsi" w:cstheme="minorHAnsi"/>
          <w:lang w:val="es-MX"/>
        </w:rPr>
        <w:t>N/A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BD4A11" w:rsidRDefault="00BD4A11" w:rsidP="00BD4A11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terminó toda la documentación del proyecto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</w:p>
    <w:p w:rsidR="00BD4A11" w:rsidRDefault="00BD4A11" w:rsidP="00BD4A11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Se </w:t>
      </w:r>
      <w:proofErr w:type="spellStart"/>
      <w:r>
        <w:rPr>
          <w:rFonts w:asciiTheme="minorHAnsi" w:hAnsiTheme="minorHAnsi" w:cstheme="minorHAnsi"/>
          <w:lang w:val="es-MX"/>
        </w:rPr>
        <w:t>rr</w:t>
      </w:r>
      <w:r>
        <w:rPr>
          <w:rFonts w:asciiTheme="minorHAnsi" w:hAnsiTheme="minorHAnsi" w:cstheme="minorHAnsi"/>
          <w:lang w:val="es-MX"/>
        </w:rPr>
        <w:t>alizar</w:t>
      </w:r>
      <w:r>
        <w:rPr>
          <w:rFonts w:asciiTheme="minorHAnsi" w:hAnsiTheme="minorHAnsi" w:cstheme="minorHAnsi"/>
          <w:lang w:val="es-MX"/>
        </w:rPr>
        <w:t>on</w:t>
      </w:r>
      <w:proofErr w:type="spellEnd"/>
      <w:r>
        <w:rPr>
          <w:rFonts w:asciiTheme="minorHAnsi" w:hAnsiTheme="minorHAnsi" w:cstheme="minorHAnsi"/>
          <w:lang w:val="es-MX"/>
        </w:rPr>
        <w:t xml:space="preserve"> los diagramas de flujo del sistema actual y del nuevo</w:t>
      </w:r>
    </w:p>
    <w:p w:rsidR="00BD4A11" w:rsidRDefault="00BD4A11" w:rsidP="00BD4A11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r</w:t>
      </w:r>
      <w:r>
        <w:rPr>
          <w:rFonts w:asciiTheme="minorHAnsi" w:hAnsiTheme="minorHAnsi" w:cstheme="minorHAnsi"/>
          <w:lang w:val="es-MX"/>
        </w:rPr>
        <w:t>ealizar</w:t>
      </w:r>
      <w:r>
        <w:rPr>
          <w:rFonts w:asciiTheme="minorHAnsi" w:hAnsiTheme="minorHAnsi" w:cstheme="minorHAnsi"/>
          <w:lang w:val="es-MX"/>
        </w:rPr>
        <w:t>on</w:t>
      </w:r>
      <w:r>
        <w:rPr>
          <w:rFonts w:asciiTheme="minorHAnsi" w:hAnsiTheme="minorHAnsi" w:cstheme="minorHAnsi"/>
          <w:lang w:val="es-MX"/>
        </w:rPr>
        <w:t xml:space="preserve"> diagramas UML</w:t>
      </w:r>
      <w:r>
        <w:rPr>
          <w:rFonts w:asciiTheme="minorHAnsi" w:hAnsiTheme="minorHAnsi" w:cstheme="minorHAnsi"/>
          <w:lang w:val="es-MX"/>
        </w:rPr>
        <w:tab/>
      </w:r>
    </w:p>
    <w:p w:rsidR="00BD4A11" w:rsidRPr="006C4ACB" w:rsidRDefault="00BD4A11" w:rsidP="00BD4A11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r</w:t>
      </w:r>
      <w:r>
        <w:rPr>
          <w:rFonts w:asciiTheme="minorHAnsi" w:hAnsiTheme="minorHAnsi" w:cstheme="minorHAnsi"/>
          <w:lang w:val="es-MX"/>
        </w:rPr>
        <w:t>ealiz</w:t>
      </w:r>
      <w:r>
        <w:rPr>
          <w:rFonts w:asciiTheme="minorHAnsi" w:hAnsiTheme="minorHAnsi" w:cstheme="minorHAnsi"/>
          <w:lang w:val="es-MX"/>
        </w:rPr>
        <w:t>ar pruebas del prototipo</w:t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A86BDF" w:rsidRPr="00800B7B" w:rsidRDefault="00A86BDF" w:rsidP="00800B7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Desarrollo del sistema en base al prototipo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18/05/2018</w:t>
      </w:r>
      <w:bookmarkStart w:id="0" w:name="_GoBack"/>
      <w:bookmarkEnd w:id="0"/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6C4ACB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N/A</w:t>
      </w:r>
    </w:p>
    <w:p w:rsidR="001B2E87" w:rsidRPr="009B6E87" w:rsidRDefault="001B2E87" w:rsidP="001B2E87">
      <w:pPr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Pr="00115047" w:rsidRDefault="00115047" w:rsidP="006C4ACB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461" w:rsidRDefault="006D1461">
      <w:r>
        <w:separator/>
      </w:r>
    </w:p>
  </w:endnote>
  <w:endnote w:type="continuationSeparator" w:id="0">
    <w:p w:rsidR="006D1461" w:rsidRDefault="006D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461" w:rsidRDefault="006D1461">
      <w:r>
        <w:separator/>
      </w:r>
    </w:p>
  </w:footnote>
  <w:footnote w:type="continuationSeparator" w:id="0">
    <w:p w:rsidR="006D1461" w:rsidRDefault="006D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 xml:space="preserve">Informe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Avance</w:t>
          </w:r>
          <w:proofErr w:type="spellEnd"/>
          <w:r w:rsidRPr="002C2D1D">
            <w:rPr>
              <w:rFonts w:cs="Arial"/>
              <w:b/>
              <w:bCs/>
              <w:sz w:val="24"/>
            </w:rPr>
            <w:t xml:space="preserve">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Semanal</w:t>
          </w:r>
          <w:proofErr w:type="spellEnd"/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proofErr w:type="spellStart"/>
          <w:r>
            <w:rPr>
              <w:rFonts w:cs="Arial"/>
              <w:sz w:val="24"/>
            </w:rPr>
            <w:t>Gestión</w:t>
          </w:r>
          <w:proofErr w:type="spellEnd"/>
          <w:r>
            <w:rPr>
              <w:rFonts w:cs="Arial"/>
              <w:sz w:val="24"/>
            </w:rPr>
            <w:t xml:space="preserve">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BD4A11" w:rsidP="005527F0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26</w:t>
          </w:r>
          <w:r w:rsidR="00747ADB">
            <w:rPr>
              <w:rFonts w:cs="Arial"/>
              <w:sz w:val="16"/>
            </w:rPr>
            <w:t>/04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3045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C5E61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D02D3"/>
    <w:rsid w:val="003D1AC1"/>
    <w:rsid w:val="00401073"/>
    <w:rsid w:val="00401D01"/>
    <w:rsid w:val="004037C9"/>
    <w:rsid w:val="00446ACD"/>
    <w:rsid w:val="00461DA3"/>
    <w:rsid w:val="00462FDF"/>
    <w:rsid w:val="00466B0A"/>
    <w:rsid w:val="00475AA8"/>
    <w:rsid w:val="00476B99"/>
    <w:rsid w:val="00481E10"/>
    <w:rsid w:val="00486073"/>
    <w:rsid w:val="00493959"/>
    <w:rsid w:val="00494057"/>
    <w:rsid w:val="004B1F09"/>
    <w:rsid w:val="004C0074"/>
    <w:rsid w:val="004D4958"/>
    <w:rsid w:val="004E2304"/>
    <w:rsid w:val="004E2D06"/>
    <w:rsid w:val="004E569B"/>
    <w:rsid w:val="004E5860"/>
    <w:rsid w:val="004E7EBC"/>
    <w:rsid w:val="00500EED"/>
    <w:rsid w:val="005028A9"/>
    <w:rsid w:val="00515428"/>
    <w:rsid w:val="00521B19"/>
    <w:rsid w:val="005251A7"/>
    <w:rsid w:val="00532469"/>
    <w:rsid w:val="005328CC"/>
    <w:rsid w:val="00536F0B"/>
    <w:rsid w:val="005527F0"/>
    <w:rsid w:val="005652E7"/>
    <w:rsid w:val="00581645"/>
    <w:rsid w:val="005935FF"/>
    <w:rsid w:val="005A57A3"/>
    <w:rsid w:val="005B1D5F"/>
    <w:rsid w:val="005C005F"/>
    <w:rsid w:val="005C161A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5B39"/>
    <w:rsid w:val="00671322"/>
    <w:rsid w:val="006733A9"/>
    <w:rsid w:val="00674338"/>
    <w:rsid w:val="00683502"/>
    <w:rsid w:val="00685C1B"/>
    <w:rsid w:val="006B4E1D"/>
    <w:rsid w:val="006C4ACB"/>
    <w:rsid w:val="006D1461"/>
    <w:rsid w:val="006E0B80"/>
    <w:rsid w:val="006E775C"/>
    <w:rsid w:val="006F6418"/>
    <w:rsid w:val="007038AF"/>
    <w:rsid w:val="00724199"/>
    <w:rsid w:val="0074677A"/>
    <w:rsid w:val="00747ADB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00B7B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E7581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82E5E"/>
    <w:rsid w:val="00A86BDF"/>
    <w:rsid w:val="00A916E4"/>
    <w:rsid w:val="00A95A1F"/>
    <w:rsid w:val="00AC16D4"/>
    <w:rsid w:val="00AC65C0"/>
    <w:rsid w:val="00AD1B91"/>
    <w:rsid w:val="00AD41A7"/>
    <w:rsid w:val="00AE103E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4A11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849F9"/>
    <w:rsid w:val="00C9231B"/>
    <w:rsid w:val="00CA298B"/>
    <w:rsid w:val="00CB6955"/>
    <w:rsid w:val="00CC5DE6"/>
    <w:rsid w:val="00CC7830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E14A7"/>
    <w:rsid w:val="00E01FDE"/>
    <w:rsid w:val="00E37807"/>
    <w:rsid w:val="00E4685B"/>
    <w:rsid w:val="00E47DE3"/>
    <w:rsid w:val="00E628FE"/>
    <w:rsid w:val="00E956DC"/>
    <w:rsid w:val="00EA7A64"/>
    <w:rsid w:val="00EB791D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31229A9F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35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Victor Morales</dc:creator>
  <cp:lastModifiedBy>Victor Morales</cp:lastModifiedBy>
  <cp:revision>26</cp:revision>
  <cp:lastPrinted>2007-04-03T16:39:00Z</cp:lastPrinted>
  <dcterms:created xsi:type="dcterms:W3CDTF">2018-04-07T15:39:00Z</dcterms:created>
  <dcterms:modified xsi:type="dcterms:W3CDTF">2018-04-25T06:24:00Z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