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 xml:space="preserve">Víctor </w:t>
      </w:r>
      <w:proofErr w:type="gramStart"/>
      <w:r w:rsidR="001D0E6A">
        <w:rPr>
          <w:rFonts w:asciiTheme="minorHAnsi" w:hAnsiTheme="minorHAnsi" w:cstheme="minorHAnsi"/>
          <w:lang w:val="es-MX"/>
        </w:rPr>
        <w:t>Manuel  Morales</w:t>
      </w:r>
      <w:proofErr w:type="gramEnd"/>
      <w:r w:rsidR="001D0E6A">
        <w:rPr>
          <w:rFonts w:asciiTheme="minorHAnsi" w:hAnsiTheme="minorHAnsi" w:cstheme="minorHAnsi"/>
          <w:lang w:val="es-MX"/>
        </w:rPr>
        <w:t xml:space="preserve">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5C161A">
        <w:rPr>
          <w:rFonts w:asciiTheme="minorHAnsi" w:hAnsiTheme="minorHAnsi" w:cstheme="minorHAnsi"/>
          <w:lang w:val="es-MX"/>
        </w:rPr>
        <w:t>2</w:t>
      </w:r>
      <w:r w:rsidR="005C5382" w:rsidRPr="001D0E6A">
        <w:rPr>
          <w:rFonts w:asciiTheme="minorHAnsi" w:hAnsiTheme="minorHAnsi" w:cstheme="minorHAnsi"/>
          <w:lang w:val="es-MX"/>
        </w:rPr>
        <w:t xml:space="preserve"> </w:t>
      </w:r>
      <w:proofErr w:type="gramStart"/>
      <w:r w:rsidR="005C5382" w:rsidRPr="001D0E6A">
        <w:rPr>
          <w:rFonts w:asciiTheme="minorHAnsi" w:hAnsiTheme="minorHAnsi" w:cstheme="minorHAnsi"/>
          <w:lang w:val="es-MX"/>
        </w:rPr>
        <w:t xml:space="preserve">al  </w:t>
      </w:r>
      <w:r w:rsidR="005C161A">
        <w:rPr>
          <w:rFonts w:asciiTheme="minorHAnsi" w:hAnsiTheme="minorHAnsi" w:cstheme="minorHAnsi"/>
          <w:lang w:val="es-MX"/>
        </w:rPr>
        <w:t>8</w:t>
      </w:r>
      <w:proofErr w:type="gramEnd"/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747ADB">
        <w:rPr>
          <w:rFonts w:asciiTheme="minorHAnsi" w:hAnsiTheme="minorHAnsi" w:cstheme="minorHAnsi"/>
          <w:lang w:val="es-MX"/>
        </w:rPr>
        <w:t>abril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C849F9">
        <w:rPr>
          <w:rFonts w:asciiTheme="minorHAnsi" w:hAnsiTheme="minorHAnsi" w:cstheme="minorHAnsi"/>
          <w:lang w:val="es-MX"/>
        </w:rPr>
        <w:t>5</w:t>
      </w:r>
      <w:r w:rsidR="001D0E6A" w:rsidRPr="001D0E6A">
        <w:rPr>
          <w:rFonts w:asciiTheme="minorHAnsi" w:hAnsiTheme="minorHAnsi" w:cstheme="minorHAnsi"/>
          <w:lang w:val="es-MX"/>
        </w:rPr>
        <w:t xml:space="preserve">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4E569B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4E569B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C849F9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36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C849F9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30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C849F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42</w:t>
            </w:r>
          </w:p>
        </w:tc>
        <w:tc>
          <w:tcPr>
            <w:tcW w:w="2468" w:type="dxa"/>
          </w:tcPr>
          <w:p w:rsidR="00CF0435" w:rsidRPr="009B6E87" w:rsidRDefault="00C849F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31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proofErr w:type="gramStart"/>
            <w:r w:rsidRPr="009B6E87">
              <w:rPr>
                <w:rFonts w:asciiTheme="minorHAnsi" w:hAnsiTheme="minorHAnsi" w:cstheme="minorHAnsi"/>
              </w:rPr>
              <w:t>Total</w:t>
            </w:r>
            <w:proofErr w:type="gramEnd"/>
            <w:r w:rsidRPr="009B6E87">
              <w:rPr>
                <w:rFonts w:asciiTheme="minorHAnsi" w:hAnsiTheme="minorHAnsi" w:cstheme="minorHAnsi"/>
              </w:rPr>
              <w:t xml:space="preserve">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C849F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78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C849F9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61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760256" w:rsidRPr="009B6E87">
              <w:rPr>
                <w:rFonts w:asciiTheme="minorHAnsi" w:hAnsiTheme="minorHAnsi" w:cstheme="minorHAnsi"/>
                <w:lang w:val="es-MX"/>
              </w:rPr>
              <w:t>hrs</w:t>
            </w:r>
            <w:proofErr w:type="spellEnd"/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442F04" w:rsidRPr="009B6E87">
        <w:tc>
          <w:tcPr>
            <w:tcW w:w="3936" w:type="dxa"/>
          </w:tcPr>
          <w:p w:rsidR="00442F04" w:rsidRPr="009B6E87" w:rsidRDefault="00442F04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Imputable a los colaboradores</w:t>
            </w:r>
          </w:p>
        </w:tc>
        <w:tc>
          <w:tcPr>
            <w:tcW w:w="2493" w:type="dxa"/>
          </w:tcPr>
          <w:p w:rsidR="00442F04" w:rsidRPr="009B6E87" w:rsidRDefault="00442F0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9</w:t>
            </w:r>
          </w:p>
        </w:tc>
        <w:tc>
          <w:tcPr>
            <w:tcW w:w="2468" w:type="dxa"/>
          </w:tcPr>
          <w:p w:rsidR="00442F04" w:rsidRPr="009B6E87" w:rsidRDefault="00442F0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9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proofErr w:type="spellStart"/>
      <w:proofErr w:type="gramStart"/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</w:t>
      </w:r>
      <w:proofErr w:type="spellEnd"/>
      <w:proofErr w:type="gramEnd"/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5C161A">
        <w:rPr>
          <w:rFonts w:asciiTheme="minorHAnsi" w:hAnsiTheme="minorHAnsi" w:cstheme="minorHAnsi"/>
          <w:lang w:val="es-MX"/>
        </w:rPr>
        <w:t xml:space="preserve">Un colaborador </w:t>
      </w:r>
      <w:r w:rsidR="006C4ACB">
        <w:rPr>
          <w:rFonts w:asciiTheme="minorHAnsi" w:hAnsiTheme="minorHAnsi" w:cstheme="minorHAnsi"/>
          <w:lang w:val="es-MX"/>
        </w:rPr>
        <w:t>tuvo que salir de viaje</w:t>
      </w:r>
      <w:r w:rsidR="00502E1E">
        <w:rPr>
          <w:rFonts w:asciiTheme="minorHAnsi" w:hAnsiTheme="minorHAnsi" w:cstheme="minorHAnsi"/>
          <w:lang w:val="es-MX"/>
        </w:rPr>
        <w:t>. Se repondrá el tiempo los fines de semana.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6C4ACB" w:rsidRPr="009B6E87" w:rsidRDefault="006C4ACB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Desarrollo del Project para la proyección del proyecto 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</w:p>
    <w:p w:rsidR="006C4ACB" w:rsidRPr="009B6E87" w:rsidRDefault="006C4ACB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Definición de </w:t>
      </w:r>
      <w:proofErr w:type="spellStart"/>
      <w:r>
        <w:rPr>
          <w:rFonts w:asciiTheme="minorHAnsi" w:hAnsiTheme="minorHAnsi" w:cstheme="minorHAnsi"/>
          <w:lang w:val="es-MX"/>
        </w:rPr>
        <w:t>Sprints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</w:p>
    <w:p w:rsidR="005C161A" w:rsidRDefault="006C4ACB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Adelanto del prototipo de la aplicación</w:t>
      </w:r>
    </w:p>
    <w:p w:rsidR="006C4ACB" w:rsidRDefault="006C4ACB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Definición de los Roles del equipo</w:t>
      </w:r>
    </w:p>
    <w:p w:rsidR="006C4ACB" w:rsidRPr="006C4ACB" w:rsidRDefault="006C4ACB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Definición de la Entidad Relación del Sistema</w:t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6C4ACB" w:rsidRDefault="006C4ACB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Definir los Sprint siguientes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10/04/2018</w:t>
      </w:r>
    </w:p>
    <w:p w:rsidR="006C4ACB" w:rsidRDefault="006C4ACB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Planificar la siguiente reunión con el cliente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13/04/2018</w:t>
      </w:r>
    </w:p>
    <w:p w:rsidR="006C4ACB" w:rsidRPr="006C4ACB" w:rsidRDefault="006C4ACB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Adelanto del prototipo de la aplicación para la primera fase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04/05/2018</w:t>
      </w:r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6C4ACB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N/A</w:t>
      </w:r>
    </w:p>
    <w:p w:rsidR="00DC1362" w:rsidRPr="009B6E87" w:rsidRDefault="00DC1362" w:rsidP="001B2E87">
      <w:pPr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DC1362" w:rsidRDefault="00DC1362">
      <w:pPr>
        <w:rPr>
          <w:rFonts w:asciiTheme="minorHAnsi" w:hAnsiTheme="minorHAnsi" w:cstheme="minorHAnsi"/>
          <w:lang w:val="es-MX"/>
        </w:rPr>
      </w:pPr>
    </w:p>
    <w:p w:rsidR="00DC1362" w:rsidRDefault="00DC1362">
      <w:pPr>
        <w:rPr>
          <w:rFonts w:asciiTheme="minorHAnsi" w:hAnsiTheme="minorHAnsi" w:cstheme="minorHAnsi"/>
          <w:lang w:val="es-MX"/>
        </w:rPr>
      </w:pPr>
    </w:p>
    <w:p w:rsidR="00DC1362" w:rsidRDefault="00DC1362">
      <w:pPr>
        <w:rPr>
          <w:rFonts w:asciiTheme="minorHAnsi" w:hAnsiTheme="minorHAnsi" w:cstheme="minorHAnsi"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DC1362" w:rsidRDefault="00DC1362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DC1362" w:rsidRDefault="00DC1362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DC1362" w:rsidRDefault="00DC1362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bookmarkStart w:id="0" w:name="_GoBack"/>
      <w:bookmarkEnd w:id="0"/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Pr="00115047" w:rsidRDefault="00115047" w:rsidP="006C4ACB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7DD" w:rsidRDefault="00AE67DD">
      <w:r>
        <w:separator/>
      </w:r>
    </w:p>
  </w:endnote>
  <w:endnote w:type="continuationSeparator" w:id="0">
    <w:p w:rsidR="00AE67DD" w:rsidRDefault="00AE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7DD" w:rsidRDefault="00AE67DD">
      <w:r>
        <w:separator/>
      </w:r>
    </w:p>
  </w:footnote>
  <w:footnote w:type="continuationSeparator" w:id="0">
    <w:p w:rsidR="00AE67DD" w:rsidRDefault="00AE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 xml:space="preserve">Informe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Avance</w:t>
          </w:r>
          <w:proofErr w:type="spellEnd"/>
          <w:r w:rsidRPr="002C2D1D">
            <w:rPr>
              <w:rFonts w:cs="Arial"/>
              <w:b/>
              <w:bCs/>
              <w:sz w:val="24"/>
            </w:rPr>
            <w:t xml:space="preserve">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Semanal</w:t>
          </w:r>
          <w:proofErr w:type="spellEnd"/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proofErr w:type="spellStart"/>
          <w:r>
            <w:rPr>
              <w:rFonts w:cs="Arial"/>
              <w:sz w:val="24"/>
            </w:rPr>
            <w:t>Gestión</w:t>
          </w:r>
          <w:proofErr w:type="spellEnd"/>
          <w:r>
            <w:rPr>
              <w:rFonts w:cs="Arial"/>
              <w:sz w:val="24"/>
            </w:rPr>
            <w:t xml:space="preserve">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747ADB" w:rsidP="00747ADB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06/04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D02D3"/>
    <w:rsid w:val="003D1AC1"/>
    <w:rsid w:val="00401073"/>
    <w:rsid w:val="00401D01"/>
    <w:rsid w:val="004037C9"/>
    <w:rsid w:val="00442F04"/>
    <w:rsid w:val="00446ACD"/>
    <w:rsid w:val="00461DA3"/>
    <w:rsid w:val="00462FDF"/>
    <w:rsid w:val="00466B0A"/>
    <w:rsid w:val="00475AA8"/>
    <w:rsid w:val="00476B99"/>
    <w:rsid w:val="00486073"/>
    <w:rsid w:val="00493959"/>
    <w:rsid w:val="00494057"/>
    <w:rsid w:val="004B1F09"/>
    <w:rsid w:val="004C0074"/>
    <w:rsid w:val="004D4958"/>
    <w:rsid w:val="004E2304"/>
    <w:rsid w:val="004E2D06"/>
    <w:rsid w:val="004E569B"/>
    <w:rsid w:val="004E5860"/>
    <w:rsid w:val="004E7EBC"/>
    <w:rsid w:val="00500EED"/>
    <w:rsid w:val="005028A9"/>
    <w:rsid w:val="00502E1E"/>
    <w:rsid w:val="00515428"/>
    <w:rsid w:val="00521B19"/>
    <w:rsid w:val="005251A7"/>
    <w:rsid w:val="00532469"/>
    <w:rsid w:val="005328CC"/>
    <w:rsid w:val="00536F0B"/>
    <w:rsid w:val="005652E7"/>
    <w:rsid w:val="00581645"/>
    <w:rsid w:val="005935FF"/>
    <w:rsid w:val="005A57A3"/>
    <w:rsid w:val="005B1D5F"/>
    <w:rsid w:val="005C005F"/>
    <w:rsid w:val="005C161A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5B39"/>
    <w:rsid w:val="00671322"/>
    <w:rsid w:val="006733A9"/>
    <w:rsid w:val="00674338"/>
    <w:rsid w:val="00683502"/>
    <w:rsid w:val="00685C1B"/>
    <w:rsid w:val="006B4E1D"/>
    <w:rsid w:val="006C4ACB"/>
    <w:rsid w:val="006E0B80"/>
    <w:rsid w:val="006E775C"/>
    <w:rsid w:val="006F6418"/>
    <w:rsid w:val="007038AF"/>
    <w:rsid w:val="00724199"/>
    <w:rsid w:val="0074677A"/>
    <w:rsid w:val="00747ADB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E7581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82E5E"/>
    <w:rsid w:val="00A916E4"/>
    <w:rsid w:val="00A95A1F"/>
    <w:rsid w:val="00AC16D4"/>
    <w:rsid w:val="00AC65C0"/>
    <w:rsid w:val="00AD1B91"/>
    <w:rsid w:val="00AD41A7"/>
    <w:rsid w:val="00AE103E"/>
    <w:rsid w:val="00AE67DD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849F9"/>
    <w:rsid w:val="00C9231B"/>
    <w:rsid w:val="00CA298B"/>
    <w:rsid w:val="00CB6955"/>
    <w:rsid w:val="00CC5DE6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C1362"/>
    <w:rsid w:val="00DE14A7"/>
    <w:rsid w:val="00E01FDE"/>
    <w:rsid w:val="00E37807"/>
    <w:rsid w:val="00E4685B"/>
    <w:rsid w:val="00E47DE3"/>
    <w:rsid w:val="00E628FE"/>
    <w:rsid w:val="00E956DC"/>
    <w:rsid w:val="00EA7A64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6E43155B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29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Victor Morales</dc:creator>
  <cp:lastModifiedBy>Victor Morales</cp:lastModifiedBy>
  <cp:revision>21</cp:revision>
  <cp:lastPrinted>2007-04-03T16:39:00Z</cp:lastPrinted>
  <dcterms:created xsi:type="dcterms:W3CDTF">2018-04-07T15:39:00Z</dcterms:created>
  <dcterms:modified xsi:type="dcterms:W3CDTF">2018-04-25T06:17:00Z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