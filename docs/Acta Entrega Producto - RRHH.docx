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C9F" w:rsidRDefault="00135C9F" w:rsidP="00F65DD0">
      <w:pPr>
        <w:jc w:val="both"/>
        <w:rPr>
          <w:rFonts w:asciiTheme="minorHAnsi" w:hAnsiTheme="minorHAnsi"/>
          <w:lang w:val="es-MX"/>
        </w:rPr>
      </w:pPr>
    </w:p>
    <w:p w:rsidR="00135C9F" w:rsidRDefault="00135C9F" w:rsidP="00F65DD0">
      <w:pPr>
        <w:jc w:val="both"/>
        <w:rPr>
          <w:rFonts w:asciiTheme="minorHAnsi" w:hAnsiTheme="minorHAnsi"/>
          <w:lang w:val="es-MX"/>
        </w:rPr>
      </w:pPr>
    </w:p>
    <w:p w:rsidR="009153B3" w:rsidRPr="00392B8D" w:rsidRDefault="006F2DA1" w:rsidP="00F65DD0">
      <w:pPr>
        <w:jc w:val="both"/>
        <w:rPr>
          <w:rFonts w:asciiTheme="minorHAnsi" w:hAnsiTheme="minorHAnsi"/>
          <w:lang w:val="es-MX"/>
        </w:rPr>
      </w:pPr>
      <w:r w:rsidRPr="005453C3">
        <w:rPr>
          <w:rFonts w:asciiTheme="minorHAnsi" w:hAnsiTheme="minorHAnsi"/>
          <w:lang w:val="es-MX"/>
        </w:rPr>
        <w:t xml:space="preserve">En la ciudad de </w:t>
      </w:r>
      <w:r>
        <w:rPr>
          <w:rFonts w:asciiTheme="minorHAnsi" w:hAnsiTheme="minorHAnsi"/>
          <w:lang w:val="es-MX"/>
        </w:rPr>
        <w:t>Guatemala</w:t>
      </w:r>
      <w:r w:rsidRPr="005453C3">
        <w:rPr>
          <w:rFonts w:asciiTheme="minorHAnsi" w:hAnsiTheme="minorHAnsi"/>
          <w:lang w:val="es-MX"/>
        </w:rPr>
        <w:t xml:space="preserve">, en las instalaciones de </w:t>
      </w:r>
      <w:proofErr w:type="spellStart"/>
      <w:r w:rsidRPr="00DA2687">
        <w:rPr>
          <w:rFonts w:asciiTheme="minorHAnsi" w:hAnsiTheme="minorHAnsi"/>
          <w:i/>
          <w:lang w:val="es-MX"/>
        </w:rPr>
        <w:t>GregSoft</w:t>
      </w:r>
      <w:proofErr w:type="spellEnd"/>
      <w:r w:rsidRPr="005453C3">
        <w:rPr>
          <w:rFonts w:asciiTheme="minorHAnsi" w:hAnsiTheme="minorHAnsi"/>
          <w:lang w:val="es-MX"/>
        </w:rPr>
        <w:t xml:space="preserve">, ubicada en </w:t>
      </w:r>
      <w:r>
        <w:rPr>
          <w:rFonts w:asciiTheme="minorHAnsi" w:hAnsiTheme="minorHAnsi"/>
          <w:lang w:val="es-MX"/>
        </w:rPr>
        <w:t>4ta. Av. 2-61 “D” Zona 1</w:t>
      </w:r>
      <w:r w:rsidRPr="005453C3">
        <w:rPr>
          <w:rFonts w:asciiTheme="minorHAnsi" w:hAnsiTheme="minorHAnsi"/>
          <w:lang w:val="es-MX"/>
        </w:rPr>
        <w:t xml:space="preserve"> de la ciudad de </w:t>
      </w:r>
      <w:r>
        <w:rPr>
          <w:rFonts w:asciiTheme="minorHAnsi" w:hAnsiTheme="minorHAnsi"/>
          <w:lang w:val="es-MX"/>
        </w:rPr>
        <w:t>Guatemala, a los 08</w:t>
      </w:r>
      <w:r w:rsidRPr="005453C3">
        <w:rPr>
          <w:rFonts w:asciiTheme="minorHAnsi" w:hAnsiTheme="minorHAnsi"/>
          <w:lang w:val="es-MX"/>
        </w:rPr>
        <w:t xml:space="preserve"> días del mes </w:t>
      </w:r>
      <w:r>
        <w:rPr>
          <w:rFonts w:asciiTheme="minorHAnsi" w:hAnsiTheme="minorHAnsi"/>
          <w:lang w:val="es-MX"/>
        </w:rPr>
        <w:t>junio de 2018</w:t>
      </w:r>
      <w:r w:rsidR="009153B3" w:rsidRPr="00392B8D">
        <w:rPr>
          <w:rFonts w:asciiTheme="minorHAnsi" w:hAnsiTheme="minorHAnsi"/>
          <w:lang w:val="es-MX"/>
        </w:rPr>
        <w:t xml:space="preserve">, se realizó la entrega de </w:t>
      </w:r>
      <w:r>
        <w:rPr>
          <w:rFonts w:asciiTheme="minorHAnsi" w:hAnsiTheme="minorHAnsi"/>
          <w:lang w:val="es-MX"/>
        </w:rPr>
        <w:t>la documentación,</w:t>
      </w:r>
      <w:r w:rsidR="009153B3" w:rsidRPr="00392B8D">
        <w:rPr>
          <w:rFonts w:asciiTheme="minorHAnsi" w:hAnsiTheme="minorHAnsi"/>
          <w:lang w:val="es-MX"/>
        </w:rPr>
        <w:t xml:space="preserve"> a los integrantes del Comité del Proyecto, contando con la presencia de </w:t>
      </w:r>
      <w:r>
        <w:rPr>
          <w:rFonts w:asciiTheme="minorHAnsi" w:hAnsiTheme="minorHAnsi"/>
          <w:lang w:val="es-MX"/>
        </w:rPr>
        <w:t>Juan Pérez,</w:t>
      </w:r>
      <w:r w:rsidR="009153B3" w:rsidRPr="00392B8D">
        <w:rPr>
          <w:rFonts w:asciiTheme="minorHAnsi" w:hAnsiTheme="minorHAnsi"/>
          <w:lang w:val="es-MX"/>
        </w:rPr>
        <w:t xml:space="preserve"> Representante de </w:t>
      </w:r>
      <w:r>
        <w:rPr>
          <w:rFonts w:asciiTheme="minorHAnsi" w:hAnsiTheme="minorHAnsi"/>
          <w:lang w:val="es-MX"/>
        </w:rPr>
        <w:t>la Gerencia</w:t>
      </w:r>
      <w:r w:rsidR="009153B3" w:rsidRPr="00392B8D">
        <w:rPr>
          <w:rFonts w:asciiTheme="minorHAnsi" w:hAnsiTheme="minorHAnsi"/>
          <w:lang w:val="es-MX"/>
        </w:rPr>
        <w:t>,</w:t>
      </w:r>
      <w:r>
        <w:rPr>
          <w:rFonts w:asciiTheme="minorHAnsi" w:hAnsiTheme="minorHAnsi"/>
          <w:lang w:val="es-MX"/>
        </w:rPr>
        <w:t xml:space="preserve"> así mismo, Héctor Rodas</w:t>
      </w:r>
      <w:r w:rsidR="009153B3" w:rsidRPr="00392B8D">
        <w:rPr>
          <w:rFonts w:asciiTheme="minorHAnsi" w:hAnsiTheme="minorHAnsi"/>
          <w:lang w:val="es-MX"/>
        </w:rPr>
        <w:t xml:space="preserve"> representante del </w:t>
      </w:r>
      <w:r>
        <w:rPr>
          <w:rFonts w:asciiTheme="minorHAnsi" w:hAnsiTheme="minorHAnsi"/>
          <w:lang w:val="es-MX"/>
        </w:rPr>
        <w:t xml:space="preserve">área de Recursos Humanos y la presencia de Víctor Morales representante del </w:t>
      </w:r>
      <w:r w:rsidR="009153B3" w:rsidRPr="00392B8D">
        <w:rPr>
          <w:rFonts w:asciiTheme="minorHAnsi" w:hAnsiTheme="minorHAnsi"/>
          <w:lang w:val="es-MX"/>
        </w:rPr>
        <w:t>Comité del Proyecto</w:t>
      </w:r>
      <w:r>
        <w:rPr>
          <w:rFonts w:asciiTheme="minorHAnsi" w:hAnsiTheme="minorHAnsi"/>
          <w:lang w:val="es-MX"/>
        </w:rPr>
        <w:t xml:space="preserve"> </w:t>
      </w:r>
      <w:r w:rsidR="002F4DC9">
        <w:rPr>
          <w:rFonts w:asciiTheme="minorHAnsi" w:hAnsiTheme="minorHAnsi"/>
          <w:lang w:val="es-MX"/>
        </w:rPr>
        <w:t xml:space="preserve">y </w:t>
      </w:r>
      <w:r w:rsidR="002F4DC9" w:rsidRPr="00392B8D">
        <w:rPr>
          <w:rFonts w:asciiTheme="minorHAnsi" w:hAnsiTheme="minorHAnsi"/>
          <w:lang w:val="es-MX"/>
        </w:rPr>
        <w:t>designado</w:t>
      </w:r>
      <w:bookmarkStart w:id="0" w:name="_GoBack"/>
      <w:bookmarkEnd w:id="0"/>
      <w:r w:rsidR="009153B3" w:rsidRPr="00392B8D">
        <w:rPr>
          <w:rFonts w:asciiTheme="minorHAnsi" w:hAnsiTheme="minorHAnsi"/>
          <w:lang w:val="es-MX"/>
        </w:rPr>
        <w:t xml:space="preserve"> como </w:t>
      </w:r>
      <w:r w:rsidR="00B071D1">
        <w:rPr>
          <w:rFonts w:asciiTheme="minorHAnsi" w:hAnsiTheme="minorHAnsi"/>
          <w:lang w:val="es-MX"/>
        </w:rPr>
        <w:t>Gest</w:t>
      </w:r>
      <w:r w:rsidR="009153B3" w:rsidRPr="00392B8D">
        <w:rPr>
          <w:rFonts w:asciiTheme="minorHAnsi" w:hAnsiTheme="minorHAnsi"/>
          <w:lang w:val="es-MX"/>
        </w:rPr>
        <w:t>or de Proyecto.  Sus firmas hacen constar la entrega indicada.</w:t>
      </w:r>
    </w:p>
    <w:p w:rsidR="009153B3" w:rsidRPr="00392B8D" w:rsidRDefault="009153B3" w:rsidP="009153B3">
      <w:pPr>
        <w:rPr>
          <w:rFonts w:asciiTheme="minorHAnsi" w:hAnsiTheme="minorHAnsi"/>
          <w:lang w:val="es-MX"/>
        </w:rPr>
      </w:pPr>
    </w:p>
    <w:p w:rsidR="009153B3" w:rsidRPr="00392B8D" w:rsidRDefault="00E41FB9" w:rsidP="009153B3">
      <w:pPr>
        <w:rPr>
          <w:rFonts w:asciiTheme="minorHAnsi" w:hAnsiTheme="minorHAnsi"/>
          <w:lang w:val="es-MX"/>
        </w:rPr>
      </w:pPr>
      <w:r w:rsidRPr="00392B8D">
        <w:rPr>
          <w:rFonts w:asciiTheme="minorHAnsi" w:hAnsiTheme="minorHAnsi"/>
          <w:lang w:val="es-MX"/>
        </w:rPr>
        <w:t>La entrega consta de lo siguiente:</w:t>
      </w:r>
    </w:p>
    <w:p w:rsidR="00E41FB9" w:rsidRPr="00392B8D" w:rsidRDefault="00E41FB9" w:rsidP="009153B3">
      <w:pPr>
        <w:rPr>
          <w:rFonts w:asciiTheme="minorHAnsi" w:hAnsiTheme="minorHAnsi"/>
          <w:lang w:val="es-MX"/>
        </w:rPr>
      </w:pPr>
    </w:p>
    <w:p w:rsidR="00E41FB9" w:rsidRPr="00392B8D" w:rsidRDefault="00E41FB9" w:rsidP="009153B3">
      <w:pPr>
        <w:rPr>
          <w:rFonts w:asciiTheme="minorHAnsi" w:hAnsiTheme="minorHAnsi"/>
          <w:i/>
          <w:color w:val="000099"/>
          <w:lang w:val="es-MX"/>
        </w:rPr>
      </w:pPr>
      <w:r w:rsidRPr="00392B8D">
        <w:rPr>
          <w:rFonts w:asciiTheme="minorHAnsi" w:hAnsiTheme="minorHAnsi"/>
          <w:i/>
          <w:color w:val="000099"/>
          <w:lang w:val="es-MX"/>
        </w:rPr>
        <w:t>[Indicar un listado de los componentes más importantes, versión de módulos, aplicaciones, documentos.  Puede incluirse una organización y estructura física en algún servidor de aplicaciones]</w:t>
      </w:r>
    </w:p>
    <w:p w:rsidR="009153B3" w:rsidRPr="00392B8D" w:rsidRDefault="009153B3" w:rsidP="009153B3">
      <w:pPr>
        <w:rPr>
          <w:rFonts w:asciiTheme="minorHAnsi" w:hAnsiTheme="minorHAnsi"/>
          <w:lang w:val="es-MX"/>
        </w:rPr>
      </w:pPr>
    </w:p>
    <w:p w:rsidR="009153B3" w:rsidRPr="00392B8D" w:rsidRDefault="009153B3" w:rsidP="009153B3">
      <w:pPr>
        <w:rPr>
          <w:rFonts w:asciiTheme="minorHAnsi" w:hAnsiTheme="minorHAnsi"/>
          <w:lang w:val="es-MX"/>
        </w:rPr>
      </w:pPr>
    </w:p>
    <w:p w:rsidR="009153B3" w:rsidRPr="00392B8D" w:rsidRDefault="009153B3" w:rsidP="009153B3">
      <w:pPr>
        <w:tabs>
          <w:tab w:val="right" w:pos="4536"/>
        </w:tabs>
        <w:rPr>
          <w:rFonts w:asciiTheme="minorHAnsi" w:hAnsiTheme="minorHAnsi"/>
          <w:lang w:val="es-MX"/>
        </w:rPr>
      </w:pPr>
      <w:r w:rsidRPr="00392B8D">
        <w:rPr>
          <w:rFonts w:asciiTheme="minorHAnsi" w:hAnsiTheme="minorHAnsi"/>
          <w:lang w:val="es-MX"/>
        </w:rPr>
        <w:t>De común acuerdo se recibió la documentación y aplicación de software descrita anteriormente.</w:t>
      </w:r>
    </w:p>
    <w:p w:rsidR="009153B3" w:rsidRPr="00392B8D" w:rsidRDefault="009153B3" w:rsidP="009153B3">
      <w:pPr>
        <w:rPr>
          <w:rFonts w:asciiTheme="minorHAnsi" w:hAnsiTheme="minorHAnsi"/>
          <w:lang w:val="es-MX"/>
        </w:rPr>
      </w:pPr>
    </w:p>
    <w:p w:rsidR="00703F67" w:rsidRPr="00392B8D" w:rsidRDefault="00703F67" w:rsidP="009153B3">
      <w:pPr>
        <w:rPr>
          <w:rFonts w:asciiTheme="minorHAnsi" w:hAnsiTheme="minorHAnsi"/>
          <w:lang w:val="es-MX"/>
        </w:rPr>
      </w:pPr>
    </w:p>
    <w:p w:rsidR="009153B3" w:rsidRPr="00392B8D" w:rsidRDefault="009153B3" w:rsidP="009153B3">
      <w:pPr>
        <w:rPr>
          <w:rFonts w:asciiTheme="minorHAnsi" w:hAnsiTheme="minorHAnsi"/>
          <w:lang w:val="es-MX"/>
        </w:rPr>
      </w:pPr>
      <w:r w:rsidRPr="00392B8D">
        <w:rPr>
          <w:rFonts w:asciiTheme="minorHAnsi" w:hAnsiTheme="minorHAnsi"/>
          <w:lang w:val="es-MX"/>
        </w:rPr>
        <w:t>Firmas:</w:t>
      </w:r>
      <w:r w:rsidRPr="00392B8D">
        <w:rPr>
          <w:rFonts w:asciiTheme="minorHAnsi" w:hAnsiTheme="minorHAnsi"/>
          <w:lang w:val="es-MX"/>
        </w:rPr>
        <w:tab/>
      </w:r>
      <w:r w:rsidRPr="00392B8D">
        <w:rPr>
          <w:rFonts w:asciiTheme="minorHAnsi" w:hAnsiTheme="minorHAnsi"/>
          <w:lang w:val="es-MX"/>
        </w:rPr>
        <w:tab/>
      </w:r>
      <w:r w:rsidRPr="00392B8D">
        <w:rPr>
          <w:rFonts w:asciiTheme="minorHAnsi" w:hAnsiTheme="minorHAnsi"/>
          <w:lang w:val="es-MX"/>
        </w:rPr>
        <w:tab/>
      </w:r>
    </w:p>
    <w:p w:rsidR="009153B3" w:rsidRPr="00392B8D" w:rsidRDefault="009153B3" w:rsidP="009153B3">
      <w:pPr>
        <w:rPr>
          <w:rFonts w:asciiTheme="minorHAnsi" w:hAnsiTheme="minorHAnsi"/>
          <w:lang w:val="es-MX"/>
        </w:rPr>
      </w:pPr>
    </w:p>
    <w:p w:rsidR="009153B3" w:rsidRPr="00392B8D" w:rsidRDefault="009153B3" w:rsidP="009153B3">
      <w:pPr>
        <w:rPr>
          <w:rFonts w:asciiTheme="minorHAnsi" w:hAnsiTheme="minorHAnsi"/>
          <w:lang w:val="es-MX"/>
        </w:rPr>
      </w:pPr>
    </w:p>
    <w:p w:rsidR="00703F67" w:rsidRPr="00392B8D" w:rsidRDefault="00703F67" w:rsidP="009153B3">
      <w:pPr>
        <w:rPr>
          <w:rFonts w:asciiTheme="minorHAnsi" w:hAnsiTheme="minorHAnsi"/>
          <w:lang w:val="es-MX"/>
        </w:rPr>
      </w:pPr>
    </w:p>
    <w:p w:rsidR="00703F67" w:rsidRPr="00392B8D" w:rsidRDefault="00703F67" w:rsidP="009153B3">
      <w:pPr>
        <w:rPr>
          <w:rFonts w:asciiTheme="minorHAnsi" w:hAnsiTheme="minorHAnsi"/>
          <w:lang w:val="es-MX"/>
        </w:rPr>
      </w:pPr>
    </w:p>
    <w:p w:rsidR="00703F67" w:rsidRPr="00392B8D" w:rsidRDefault="00703F67" w:rsidP="009153B3">
      <w:pPr>
        <w:rPr>
          <w:rFonts w:asciiTheme="minorHAnsi" w:hAnsiTheme="minorHAnsi"/>
          <w:lang w:val="es-MX"/>
        </w:rPr>
      </w:pPr>
    </w:p>
    <w:tbl>
      <w:tblPr>
        <w:tblStyle w:val="Tablaconcuadrcula"/>
        <w:tblW w:w="11875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393"/>
        <w:gridCol w:w="3227"/>
        <w:gridCol w:w="3119"/>
      </w:tblGrid>
      <w:tr w:rsidR="00703F67" w:rsidRPr="00392B8D" w:rsidTr="00703F67">
        <w:trPr>
          <w:gridAfter w:val="1"/>
          <w:wAfter w:w="3119" w:type="dxa"/>
          <w:trHeight w:val="475"/>
        </w:trPr>
        <w:tc>
          <w:tcPr>
            <w:tcW w:w="5136" w:type="dxa"/>
            <w:tcBorders>
              <w:top w:val="single" w:sz="4" w:space="0" w:color="auto"/>
            </w:tcBorders>
          </w:tcPr>
          <w:p w:rsidR="00703F67" w:rsidRPr="00392B8D" w:rsidRDefault="008C3187" w:rsidP="00703F67">
            <w:pPr>
              <w:jc w:val="center"/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>Héctor Antonio Rodas Guerra</w:t>
            </w:r>
          </w:p>
        </w:tc>
        <w:tc>
          <w:tcPr>
            <w:tcW w:w="393" w:type="dxa"/>
          </w:tcPr>
          <w:p w:rsidR="00703F67" w:rsidRPr="00392B8D" w:rsidRDefault="00703F67" w:rsidP="00703F67">
            <w:pPr>
              <w:jc w:val="right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227" w:type="dxa"/>
            <w:tcBorders>
              <w:top w:val="single" w:sz="4" w:space="0" w:color="auto"/>
            </w:tcBorders>
          </w:tcPr>
          <w:p w:rsidR="00703F67" w:rsidRPr="00392B8D" w:rsidRDefault="008C3187" w:rsidP="00703F67">
            <w:pPr>
              <w:jc w:val="center"/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>Juan Pérez</w:t>
            </w:r>
          </w:p>
        </w:tc>
      </w:tr>
      <w:tr w:rsidR="00404ED5" w:rsidRPr="00404ED5" w:rsidTr="00703F67">
        <w:tc>
          <w:tcPr>
            <w:tcW w:w="5136" w:type="dxa"/>
          </w:tcPr>
          <w:p w:rsidR="00404ED5" w:rsidRPr="00392B8D" w:rsidRDefault="00EB7DF2" w:rsidP="00EB7DF2">
            <w:pPr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 xml:space="preserve">             </w:t>
            </w:r>
            <w:r w:rsidR="00404ED5">
              <w:rPr>
                <w:rFonts w:asciiTheme="minorHAnsi" w:hAnsiTheme="minorHAnsi"/>
                <w:lang w:val="es-MX"/>
              </w:rPr>
              <w:t xml:space="preserve">Representante del </w:t>
            </w:r>
            <w:r w:rsidR="00FD4EF5">
              <w:rPr>
                <w:rFonts w:asciiTheme="minorHAnsi" w:hAnsiTheme="minorHAnsi"/>
                <w:lang w:val="es-MX"/>
              </w:rPr>
              <w:t>Área</w:t>
            </w:r>
            <w:r w:rsidR="00404ED5">
              <w:rPr>
                <w:rFonts w:asciiTheme="minorHAnsi" w:hAnsiTheme="minorHAnsi"/>
                <w:lang w:val="es-MX"/>
              </w:rPr>
              <w:t xml:space="preserve"> de Negocio (Solicitante)</w:t>
            </w:r>
          </w:p>
        </w:tc>
        <w:tc>
          <w:tcPr>
            <w:tcW w:w="393" w:type="dxa"/>
          </w:tcPr>
          <w:p w:rsidR="00404ED5" w:rsidRPr="00392B8D" w:rsidRDefault="00404ED5" w:rsidP="00703F67">
            <w:pPr>
              <w:jc w:val="right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6346" w:type="dxa"/>
            <w:gridSpan w:val="2"/>
          </w:tcPr>
          <w:p w:rsidR="00404ED5" w:rsidRPr="00392B8D" w:rsidRDefault="00EB7DF2" w:rsidP="00404ED5">
            <w:pPr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 xml:space="preserve">               </w:t>
            </w:r>
            <w:r w:rsidR="00404ED5">
              <w:rPr>
                <w:rFonts w:asciiTheme="minorHAnsi" w:hAnsiTheme="minorHAnsi"/>
                <w:lang w:val="es-MX"/>
              </w:rPr>
              <w:t>Gesto</w:t>
            </w:r>
            <w:r w:rsidR="00404ED5" w:rsidRPr="00392B8D">
              <w:rPr>
                <w:rFonts w:asciiTheme="minorHAnsi" w:hAnsiTheme="minorHAnsi"/>
                <w:lang w:val="es-MX"/>
              </w:rPr>
              <w:t>r de Proyecto</w:t>
            </w:r>
          </w:p>
        </w:tc>
      </w:tr>
      <w:tr w:rsidR="00404ED5" w:rsidRPr="00392B8D" w:rsidTr="00703F67">
        <w:trPr>
          <w:gridAfter w:val="1"/>
          <w:wAfter w:w="3119" w:type="dxa"/>
        </w:trPr>
        <w:tc>
          <w:tcPr>
            <w:tcW w:w="5136" w:type="dxa"/>
          </w:tcPr>
          <w:p w:rsidR="00404ED5" w:rsidRPr="00392B8D" w:rsidRDefault="00404ED5" w:rsidP="00703F67">
            <w:pPr>
              <w:jc w:val="center"/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>Dirección o Sub Dirección</w:t>
            </w:r>
          </w:p>
          <w:p w:rsidR="00404ED5" w:rsidRPr="00392B8D" w:rsidRDefault="00404ED5" w:rsidP="00703F67">
            <w:pPr>
              <w:jc w:val="center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93" w:type="dxa"/>
          </w:tcPr>
          <w:p w:rsidR="00404ED5" w:rsidRPr="00392B8D" w:rsidRDefault="00404ED5" w:rsidP="00703F67">
            <w:pPr>
              <w:jc w:val="right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227" w:type="dxa"/>
          </w:tcPr>
          <w:p w:rsidR="00404ED5" w:rsidRPr="00392B8D" w:rsidRDefault="00404ED5" w:rsidP="00DA3F09">
            <w:pPr>
              <w:jc w:val="center"/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>Oficina de Proyectos</w:t>
            </w:r>
          </w:p>
          <w:p w:rsidR="00404ED5" w:rsidRPr="00392B8D" w:rsidRDefault="00404ED5" w:rsidP="00DA3F09">
            <w:pPr>
              <w:jc w:val="center"/>
              <w:rPr>
                <w:rFonts w:asciiTheme="minorHAnsi" w:hAnsiTheme="minorHAnsi"/>
                <w:lang w:val="es-MX"/>
              </w:rPr>
            </w:pPr>
          </w:p>
        </w:tc>
      </w:tr>
      <w:tr w:rsidR="00703F67" w:rsidRPr="00392B8D" w:rsidTr="00404ED5">
        <w:trPr>
          <w:gridAfter w:val="1"/>
          <w:wAfter w:w="3119" w:type="dxa"/>
        </w:trPr>
        <w:tc>
          <w:tcPr>
            <w:tcW w:w="5136" w:type="dxa"/>
            <w:tcBorders>
              <w:bottom w:val="single" w:sz="4" w:space="0" w:color="auto"/>
            </w:tcBorders>
          </w:tcPr>
          <w:p w:rsidR="00703F67" w:rsidRPr="00392B8D" w:rsidRDefault="00703F67" w:rsidP="00703F67">
            <w:pPr>
              <w:jc w:val="center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93" w:type="dxa"/>
          </w:tcPr>
          <w:p w:rsidR="00703F67" w:rsidRPr="00392B8D" w:rsidRDefault="00703F67" w:rsidP="00703F67">
            <w:pPr>
              <w:jc w:val="right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227" w:type="dxa"/>
            <w:tcBorders>
              <w:bottom w:val="single" w:sz="4" w:space="0" w:color="auto"/>
            </w:tcBorders>
          </w:tcPr>
          <w:p w:rsidR="00703F67" w:rsidRPr="00392B8D" w:rsidRDefault="00703F67" w:rsidP="00703F67">
            <w:pPr>
              <w:jc w:val="center"/>
              <w:rPr>
                <w:rFonts w:asciiTheme="minorHAnsi" w:hAnsiTheme="minorHAnsi"/>
                <w:lang w:val="es-MX"/>
              </w:rPr>
            </w:pPr>
          </w:p>
          <w:p w:rsidR="00703F67" w:rsidRPr="00392B8D" w:rsidRDefault="00703F67" w:rsidP="00703F67">
            <w:pPr>
              <w:jc w:val="center"/>
              <w:rPr>
                <w:rFonts w:asciiTheme="minorHAnsi" w:hAnsiTheme="minorHAnsi"/>
                <w:lang w:val="es-MX"/>
              </w:rPr>
            </w:pPr>
          </w:p>
          <w:p w:rsidR="00703F67" w:rsidRPr="00392B8D" w:rsidRDefault="00703F67" w:rsidP="00703F67">
            <w:pPr>
              <w:jc w:val="center"/>
              <w:rPr>
                <w:rFonts w:asciiTheme="minorHAnsi" w:hAnsiTheme="minorHAnsi"/>
                <w:lang w:val="es-MX"/>
              </w:rPr>
            </w:pPr>
          </w:p>
          <w:p w:rsidR="00703F67" w:rsidRPr="00392B8D" w:rsidRDefault="00703F67" w:rsidP="00703F67">
            <w:pPr>
              <w:jc w:val="center"/>
              <w:rPr>
                <w:rFonts w:asciiTheme="minorHAnsi" w:hAnsiTheme="minorHAnsi"/>
                <w:lang w:val="es-MX"/>
              </w:rPr>
            </w:pPr>
          </w:p>
          <w:p w:rsidR="00703F67" w:rsidRPr="00392B8D" w:rsidRDefault="00703F67" w:rsidP="00703F67">
            <w:pPr>
              <w:jc w:val="center"/>
              <w:rPr>
                <w:rFonts w:asciiTheme="minorHAnsi" w:hAnsiTheme="minorHAnsi"/>
                <w:lang w:val="es-MX"/>
              </w:rPr>
            </w:pPr>
          </w:p>
        </w:tc>
      </w:tr>
      <w:tr w:rsidR="00404ED5" w:rsidRPr="00392B8D" w:rsidTr="00404ED5">
        <w:trPr>
          <w:gridAfter w:val="1"/>
          <w:wAfter w:w="3119" w:type="dxa"/>
        </w:trPr>
        <w:tc>
          <w:tcPr>
            <w:tcW w:w="5136" w:type="dxa"/>
            <w:tcBorders>
              <w:top w:val="single" w:sz="4" w:space="0" w:color="auto"/>
            </w:tcBorders>
          </w:tcPr>
          <w:p w:rsidR="00404ED5" w:rsidRPr="00392B8D" w:rsidRDefault="008C3187" w:rsidP="00DA3F09">
            <w:pPr>
              <w:jc w:val="center"/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>Juan Ronaldo Lemus Quevedo</w:t>
            </w:r>
          </w:p>
        </w:tc>
        <w:tc>
          <w:tcPr>
            <w:tcW w:w="393" w:type="dxa"/>
          </w:tcPr>
          <w:p w:rsidR="00404ED5" w:rsidRPr="00392B8D" w:rsidRDefault="00404ED5" w:rsidP="00703F67">
            <w:pPr>
              <w:jc w:val="right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227" w:type="dxa"/>
            <w:tcBorders>
              <w:top w:val="single" w:sz="4" w:space="0" w:color="auto"/>
            </w:tcBorders>
          </w:tcPr>
          <w:p w:rsidR="00404ED5" w:rsidRPr="00392B8D" w:rsidRDefault="008C3187" w:rsidP="00703F67">
            <w:pPr>
              <w:jc w:val="center"/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>Víctor Manuel Morales Cedillos</w:t>
            </w:r>
          </w:p>
        </w:tc>
      </w:tr>
      <w:tr w:rsidR="00404ED5" w:rsidRPr="00404ED5" w:rsidTr="00703F67">
        <w:trPr>
          <w:gridAfter w:val="1"/>
          <w:wAfter w:w="3119" w:type="dxa"/>
        </w:trPr>
        <w:tc>
          <w:tcPr>
            <w:tcW w:w="5136" w:type="dxa"/>
          </w:tcPr>
          <w:p w:rsidR="00404ED5" w:rsidRPr="00392B8D" w:rsidRDefault="00404ED5" w:rsidP="00DA3F09">
            <w:pPr>
              <w:jc w:val="center"/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>Sub Director de Sistemas</w:t>
            </w:r>
          </w:p>
        </w:tc>
        <w:tc>
          <w:tcPr>
            <w:tcW w:w="393" w:type="dxa"/>
          </w:tcPr>
          <w:p w:rsidR="00404ED5" w:rsidRPr="00392B8D" w:rsidRDefault="00404ED5" w:rsidP="00703F67">
            <w:pPr>
              <w:jc w:val="right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227" w:type="dxa"/>
          </w:tcPr>
          <w:p w:rsidR="00404ED5" w:rsidRPr="00392B8D" w:rsidRDefault="00404ED5" w:rsidP="00703F67">
            <w:pPr>
              <w:jc w:val="center"/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>Jefe de Desarrollo</w:t>
            </w:r>
          </w:p>
        </w:tc>
      </w:tr>
      <w:tr w:rsidR="00404ED5" w:rsidRPr="00392B8D" w:rsidTr="00703F67">
        <w:trPr>
          <w:gridAfter w:val="1"/>
          <w:wAfter w:w="3119" w:type="dxa"/>
        </w:trPr>
        <w:tc>
          <w:tcPr>
            <w:tcW w:w="5136" w:type="dxa"/>
          </w:tcPr>
          <w:p w:rsidR="00404ED5" w:rsidRPr="00392B8D" w:rsidRDefault="00404ED5" w:rsidP="00404ED5">
            <w:pPr>
              <w:jc w:val="center"/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>Sub Dirección de Sistemas</w:t>
            </w:r>
          </w:p>
          <w:p w:rsidR="00404ED5" w:rsidRPr="00392B8D" w:rsidRDefault="00404ED5" w:rsidP="00DA3F09">
            <w:pPr>
              <w:jc w:val="center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93" w:type="dxa"/>
          </w:tcPr>
          <w:p w:rsidR="00404ED5" w:rsidRPr="00392B8D" w:rsidRDefault="00404ED5" w:rsidP="00703F67">
            <w:pPr>
              <w:ind w:left="1" w:hanging="1"/>
              <w:jc w:val="right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227" w:type="dxa"/>
          </w:tcPr>
          <w:p w:rsidR="00404ED5" w:rsidRPr="00392B8D" w:rsidRDefault="00404ED5" w:rsidP="00404ED5">
            <w:pPr>
              <w:rPr>
                <w:rFonts w:asciiTheme="minorHAnsi" w:hAnsiTheme="minorHAnsi"/>
                <w:lang w:val="es-MX"/>
              </w:rPr>
            </w:pPr>
          </w:p>
        </w:tc>
      </w:tr>
    </w:tbl>
    <w:p w:rsidR="00703F67" w:rsidRPr="00392B8D" w:rsidRDefault="00703F67" w:rsidP="009153B3">
      <w:pPr>
        <w:rPr>
          <w:rFonts w:asciiTheme="minorHAnsi" w:hAnsiTheme="minorHAnsi"/>
          <w:lang w:val="es-MX"/>
        </w:rPr>
      </w:pPr>
    </w:p>
    <w:p w:rsidR="00703F67" w:rsidRPr="00392B8D" w:rsidRDefault="00703F67" w:rsidP="009153B3">
      <w:pPr>
        <w:rPr>
          <w:rFonts w:asciiTheme="minorHAnsi" w:hAnsiTheme="minorHAnsi"/>
          <w:lang w:val="es-MX"/>
        </w:rPr>
      </w:pPr>
    </w:p>
    <w:p w:rsidR="009153B3" w:rsidRPr="00392B8D" w:rsidRDefault="009153B3" w:rsidP="009153B3">
      <w:pPr>
        <w:rPr>
          <w:rFonts w:asciiTheme="minorHAnsi" w:hAnsiTheme="minorHAnsi"/>
          <w:lang w:val="es-MX"/>
        </w:rPr>
      </w:pPr>
    </w:p>
    <w:p w:rsidR="009153B3" w:rsidRPr="00392B8D" w:rsidRDefault="009153B3" w:rsidP="009153B3">
      <w:pPr>
        <w:ind w:firstLine="720"/>
        <w:rPr>
          <w:rFonts w:asciiTheme="minorHAnsi" w:hAnsiTheme="minorHAnsi"/>
          <w:lang w:val="es-MX"/>
        </w:rPr>
      </w:pPr>
      <w:r w:rsidRPr="00392B8D">
        <w:rPr>
          <w:rFonts w:asciiTheme="minorHAnsi" w:hAnsiTheme="minorHAnsi"/>
          <w:lang w:val="es-MX"/>
        </w:rPr>
        <w:tab/>
      </w:r>
      <w:r w:rsidRPr="00392B8D">
        <w:rPr>
          <w:rFonts w:asciiTheme="minorHAnsi" w:hAnsiTheme="minorHAnsi"/>
          <w:lang w:val="es-MX"/>
        </w:rPr>
        <w:tab/>
      </w:r>
      <w:r w:rsidRPr="00392B8D">
        <w:rPr>
          <w:rFonts w:asciiTheme="minorHAnsi" w:hAnsiTheme="minorHAnsi"/>
          <w:lang w:val="es-MX"/>
        </w:rPr>
        <w:tab/>
      </w:r>
      <w:r w:rsidRPr="00392B8D">
        <w:rPr>
          <w:rFonts w:asciiTheme="minorHAnsi" w:hAnsiTheme="minorHAnsi"/>
          <w:lang w:val="es-MX"/>
        </w:rPr>
        <w:tab/>
      </w:r>
      <w:r w:rsidRPr="00392B8D">
        <w:rPr>
          <w:rFonts w:asciiTheme="minorHAnsi" w:hAnsiTheme="minorHAnsi"/>
          <w:lang w:val="es-MX"/>
        </w:rPr>
        <w:tab/>
      </w:r>
    </w:p>
    <w:p w:rsidR="00703F67" w:rsidRPr="00392B8D" w:rsidRDefault="00703F67" w:rsidP="00703F67">
      <w:pPr>
        <w:rPr>
          <w:rFonts w:asciiTheme="minorHAnsi" w:hAnsiTheme="minorHAnsi"/>
          <w:lang w:val="es-MX"/>
        </w:rPr>
      </w:pPr>
      <w:r w:rsidRPr="00392B8D">
        <w:rPr>
          <w:rFonts w:asciiTheme="minorHAnsi" w:hAnsiTheme="minorHAnsi"/>
          <w:lang w:val="es-MX"/>
        </w:rPr>
        <w:tab/>
      </w:r>
      <w:r w:rsidRPr="00392B8D">
        <w:rPr>
          <w:rFonts w:asciiTheme="minorHAnsi" w:hAnsiTheme="minorHAnsi"/>
          <w:lang w:val="es-MX"/>
        </w:rPr>
        <w:tab/>
      </w:r>
    </w:p>
    <w:p w:rsidR="009153B3" w:rsidRPr="00392B8D" w:rsidRDefault="009153B3" w:rsidP="009153B3">
      <w:pPr>
        <w:rPr>
          <w:rFonts w:asciiTheme="minorHAnsi" w:hAnsiTheme="minorHAnsi"/>
          <w:lang w:val="es-MX"/>
        </w:rPr>
      </w:pPr>
    </w:p>
    <w:p w:rsidR="009153B3" w:rsidRPr="00392B8D" w:rsidRDefault="009153B3" w:rsidP="009153B3">
      <w:pPr>
        <w:rPr>
          <w:rFonts w:asciiTheme="minorHAnsi" w:hAnsiTheme="minorHAnsi"/>
          <w:lang w:val="es-MX"/>
        </w:rPr>
      </w:pPr>
    </w:p>
    <w:p w:rsidR="009153B3" w:rsidRPr="00392B8D" w:rsidRDefault="009153B3" w:rsidP="009153B3">
      <w:pPr>
        <w:rPr>
          <w:rFonts w:asciiTheme="minorHAnsi" w:hAnsiTheme="minorHAnsi"/>
          <w:lang w:val="es-MX"/>
        </w:rPr>
      </w:pPr>
    </w:p>
    <w:p w:rsidR="009153B3" w:rsidRPr="00392B8D" w:rsidRDefault="009153B3" w:rsidP="009153B3">
      <w:pPr>
        <w:rPr>
          <w:rFonts w:asciiTheme="minorHAnsi" w:hAnsiTheme="minorHAnsi"/>
          <w:lang w:val="es-MX"/>
        </w:rPr>
      </w:pPr>
    </w:p>
    <w:p w:rsidR="009153B3" w:rsidRPr="00392B8D" w:rsidRDefault="009153B3" w:rsidP="009153B3">
      <w:pPr>
        <w:rPr>
          <w:rFonts w:asciiTheme="minorHAnsi" w:hAnsiTheme="minorHAnsi"/>
          <w:lang w:val="es-MX"/>
        </w:rPr>
      </w:pPr>
    </w:p>
    <w:p w:rsidR="00B37451" w:rsidRPr="00392B8D" w:rsidRDefault="00703F67" w:rsidP="00703F67">
      <w:pPr>
        <w:rPr>
          <w:rFonts w:asciiTheme="minorHAnsi" w:hAnsiTheme="minorHAnsi"/>
          <w:lang w:val="es-MX"/>
        </w:rPr>
      </w:pPr>
      <w:r w:rsidRPr="00392B8D">
        <w:rPr>
          <w:rFonts w:asciiTheme="minorHAnsi" w:hAnsiTheme="minorHAnsi"/>
          <w:lang w:val="es-MX"/>
        </w:rPr>
        <w:t xml:space="preserve">       </w:t>
      </w:r>
      <w:r w:rsidRPr="00392B8D">
        <w:rPr>
          <w:rFonts w:asciiTheme="minorHAnsi" w:hAnsiTheme="minorHAnsi"/>
          <w:lang w:val="es-MX"/>
        </w:rPr>
        <w:tab/>
      </w:r>
      <w:r w:rsidRPr="00392B8D">
        <w:rPr>
          <w:rFonts w:asciiTheme="minorHAnsi" w:hAnsiTheme="minorHAnsi"/>
          <w:lang w:val="es-MX"/>
        </w:rPr>
        <w:tab/>
      </w:r>
      <w:r w:rsidRPr="00392B8D">
        <w:rPr>
          <w:rFonts w:asciiTheme="minorHAnsi" w:hAnsiTheme="minorHAnsi"/>
          <w:lang w:val="es-MX"/>
        </w:rPr>
        <w:tab/>
      </w:r>
      <w:r w:rsidRPr="00392B8D">
        <w:rPr>
          <w:rFonts w:asciiTheme="minorHAnsi" w:hAnsiTheme="minorHAnsi"/>
          <w:lang w:val="es-MX"/>
        </w:rPr>
        <w:tab/>
      </w:r>
      <w:r w:rsidRPr="00392B8D">
        <w:rPr>
          <w:rFonts w:asciiTheme="minorHAnsi" w:hAnsiTheme="minorHAnsi"/>
          <w:lang w:val="es-MX"/>
        </w:rPr>
        <w:tab/>
      </w:r>
      <w:r w:rsidRPr="00392B8D">
        <w:rPr>
          <w:rFonts w:asciiTheme="minorHAnsi" w:hAnsiTheme="minorHAnsi"/>
          <w:lang w:val="es-MX"/>
        </w:rPr>
        <w:tab/>
      </w:r>
      <w:r w:rsidRPr="00392B8D">
        <w:rPr>
          <w:rFonts w:asciiTheme="minorHAnsi" w:hAnsiTheme="minorHAnsi"/>
          <w:lang w:val="es-MX"/>
        </w:rPr>
        <w:tab/>
      </w:r>
    </w:p>
    <w:p w:rsidR="00703F67" w:rsidRPr="00392B8D" w:rsidRDefault="00703F67" w:rsidP="00703F67">
      <w:pPr>
        <w:rPr>
          <w:rFonts w:asciiTheme="minorHAnsi" w:hAnsiTheme="minorHAnsi"/>
          <w:lang w:val="es-MX"/>
        </w:rPr>
      </w:pPr>
      <w:r w:rsidRPr="00392B8D">
        <w:rPr>
          <w:rFonts w:asciiTheme="minorHAnsi" w:hAnsiTheme="minorHAnsi"/>
          <w:lang w:val="es-MX"/>
        </w:rPr>
        <w:tab/>
      </w:r>
      <w:r w:rsidRPr="00392B8D">
        <w:rPr>
          <w:rFonts w:asciiTheme="minorHAnsi" w:hAnsiTheme="minorHAnsi"/>
          <w:lang w:val="es-MX"/>
        </w:rPr>
        <w:tab/>
      </w:r>
      <w:r w:rsidRPr="00392B8D">
        <w:rPr>
          <w:rFonts w:asciiTheme="minorHAnsi" w:hAnsiTheme="minorHAnsi"/>
          <w:lang w:val="es-MX"/>
        </w:rPr>
        <w:tab/>
      </w:r>
      <w:r w:rsidRPr="00392B8D">
        <w:rPr>
          <w:rFonts w:asciiTheme="minorHAnsi" w:hAnsiTheme="minorHAnsi"/>
          <w:lang w:val="es-MX"/>
        </w:rPr>
        <w:tab/>
      </w:r>
      <w:r w:rsidRPr="00392B8D">
        <w:rPr>
          <w:rFonts w:asciiTheme="minorHAnsi" w:hAnsiTheme="minorHAnsi"/>
          <w:lang w:val="es-MX"/>
        </w:rPr>
        <w:tab/>
      </w:r>
    </w:p>
    <w:sectPr w:rsidR="00703F67" w:rsidRPr="00392B8D" w:rsidSect="00703F67">
      <w:headerReference w:type="default" r:id="rId7"/>
      <w:type w:val="continuous"/>
      <w:pgSz w:w="11906" w:h="16838"/>
      <w:pgMar w:top="1417" w:right="1274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5B2" w:rsidRDefault="00FD75B2">
      <w:r>
        <w:separator/>
      </w:r>
    </w:p>
  </w:endnote>
  <w:endnote w:type="continuationSeparator" w:id="0">
    <w:p w:rsidR="00FD75B2" w:rsidRDefault="00FD7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5B2" w:rsidRDefault="00FD75B2">
      <w:r>
        <w:separator/>
      </w:r>
    </w:p>
  </w:footnote>
  <w:footnote w:type="continuationSeparator" w:id="0">
    <w:p w:rsidR="00FD75B2" w:rsidRDefault="00FD7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0" w:type="dxa"/>
      <w:tblInd w:w="-119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6300"/>
      <w:gridCol w:w="1080"/>
      <w:gridCol w:w="1080"/>
    </w:tblGrid>
    <w:tr w:rsidR="00BC3F7F" w:rsidRPr="00C205E3" w:rsidTr="009A07B0">
      <w:trPr>
        <w:trHeight w:val="426"/>
      </w:trPr>
      <w:tc>
        <w:tcPr>
          <w:tcW w:w="2520" w:type="dxa"/>
          <w:tcBorders>
            <w:top w:val="single" w:sz="6" w:space="0" w:color="auto"/>
            <w:bottom w:val="nil"/>
            <w:right w:val="single" w:sz="6" w:space="0" w:color="auto"/>
          </w:tcBorders>
        </w:tcPr>
        <w:p w:rsidR="00BC3F7F" w:rsidRPr="00C205E3" w:rsidRDefault="00BC3F7F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b/>
              <w:i/>
            </w:rPr>
          </w:pPr>
          <w:r>
            <w:rPr>
              <w:rFonts w:cs="Arial"/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EEA019" wp14:editId="0E80DE04">
                    <wp:simplePos x="0" y="0"/>
                    <wp:positionH relativeFrom="column">
                      <wp:posOffset>-158750</wp:posOffset>
                    </wp:positionH>
                    <wp:positionV relativeFrom="paragraph">
                      <wp:posOffset>-238125</wp:posOffset>
                    </wp:positionV>
                    <wp:extent cx="7315200" cy="9601200"/>
                    <wp:effectExtent l="12700" t="19050" r="15875" b="1905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C69B48D" id="Rectangle 1" o:spid="_x0000_s1026" style="position:absolute;margin-left:-12.5pt;margin-top:-18.75pt;width:8in;height:7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" filled="f" strokeweight="2pt"/>
                </w:pict>
              </mc:Fallback>
            </mc:AlternateContent>
          </w:r>
        </w:p>
      </w:tc>
      <w:tc>
        <w:tcPr>
          <w:tcW w:w="630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BC3F7F" w:rsidRPr="00BC3F7F" w:rsidRDefault="003C6383" w:rsidP="009A07B0">
          <w:pPr>
            <w:pStyle w:val="Encabezado"/>
            <w:tabs>
              <w:tab w:val="center" w:pos="4252"/>
              <w:tab w:val="right" w:pos="8504"/>
            </w:tabs>
            <w:jc w:val="center"/>
            <w:rPr>
              <w:lang w:val="es-SV"/>
            </w:rPr>
          </w:pPr>
          <w:r>
            <w:rPr>
              <w:b/>
              <w:sz w:val="36"/>
              <w:szCs w:val="24"/>
              <w:lang w:val="es-SV"/>
            </w:rPr>
            <w:t>Ingeniería</w:t>
          </w:r>
          <w:r w:rsidR="000A535D">
            <w:rPr>
              <w:b/>
              <w:sz w:val="36"/>
              <w:szCs w:val="24"/>
              <w:lang w:val="es-SV"/>
            </w:rPr>
            <w:t xml:space="preserve"> de Software</w:t>
          </w:r>
        </w:p>
      </w:tc>
      <w:tc>
        <w:tcPr>
          <w:tcW w:w="1080" w:type="dxa"/>
          <w:tcBorders>
            <w:top w:val="single" w:sz="6" w:space="0" w:color="auto"/>
            <w:left w:val="nil"/>
            <w:bottom w:val="single" w:sz="6" w:space="0" w:color="auto"/>
          </w:tcBorders>
        </w:tcPr>
        <w:p w:rsidR="00BC3F7F" w:rsidRPr="00533CFB" w:rsidRDefault="00BC3F7F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CÓDIGO</w:t>
          </w:r>
          <w:r w:rsidR="0028255A">
            <w:rPr>
              <w:rFonts w:cs="Arial"/>
              <w:sz w:val="16"/>
            </w:rPr>
            <w:t>:</w:t>
          </w:r>
        </w:p>
      </w:tc>
      <w:tc>
        <w:tcPr>
          <w:tcW w:w="1080" w:type="dxa"/>
          <w:tcBorders>
            <w:top w:val="single" w:sz="6" w:space="0" w:color="auto"/>
            <w:left w:val="nil"/>
            <w:bottom w:val="single" w:sz="6" w:space="0" w:color="auto"/>
          </w:tcBorders>
        </w:tcPr>
        <w:p w:rsidR="00BC3F7F" w:rsidRPr="00533CFB" w:rsidRDefault="00E7511A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PM 10</w:t>
          </w:r>
        </w:p>
      </w:tc>
    </w:tr>
    <w:tr w:rsidR="00BC3F7F" w:rsidRPr="00C205E3" w:rsidTr="009A07B0">
      <w:trPr>
        <w:trHeight w:val="453"/>
      </w:trPr>
      <w:tc>
        <w:tcPr>
          <w:tcW w:w="2520" w:type="dxa"/>
          <w:tcBorders>
            <w:top w:val="nil"/>
            <w:bottom w:val="nil"/>
            <w:right w:val="single" w:sz="6" w:space="0" w:color="auto"/>
          </w:tcBorders>
        </w:tcPr>
        <w:p w:rsidR="00BC3F7F" w:rsidRPr="00C205E3" w:rsidRDefault="00BC3F7F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b/>
              <w:i/>
            </w:rPr>
          </w:pPr>
        </w:p>
      </w:tc>
      <w:tc>
        <w:tcPr>
          <w:tcW w:w="630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BC3F7F" w:rsidRPr="0028255A" w:rsidRDefault="003D6331" w:rsidP="009A07B0">
          <w:pPr>
            <w:tabs>
              <w:tab w:val="left" w:pos="2977"/>
              <w:tab w:val="left" w:pos="7797"/>
              <w:tab w:val="left" w:pos="9639"/>
            </w:tabs>
            <w:ind w:left="35"/>
            <w:jc w:val="center"/>
            <w:rPr>
              <w:rFonts w:cs="Arial"/>
              <w:b/>
              <w:bCs/>
              <w:sz w:val="24"/>
            </w:rPr>
          </w:pPr>
          <w:r w:rsidRPr="00EB7DF2">
            <w:rPr>
              <w:rFonts w:cs="Arial"/>
              <w:b/>
              <w:bCs/>
              <w:sz w:val="24"/>
              <w:lang w:val="es-GT"/>
            </w:rPr>
            <w:t>Acta</w:t>
          </w:r>
          <w:r w:rsidRPr="0028255A">
            <w:rPr>
              <w:rFonts w:cs="Arial"/>
              <w:b/>
              <w:bCs/>
              <w:sz w:val="24"/>
            </w:rPr>
            <w:t xml:space="preserve"> </w:t>
          </w:r>
          <w:r w:rsidRPr="00EB7DF2">
            <w:rPr>
              <w:rFonts w:cs="Arial"/>
              <w:b/>
              <w:bCs/>
              <w:sz w:val="24"/>
              <w:lang w:val="es-GT"/>
            </w:rPr>
            <w:t>Entrega</w:t>
          </w:r>
          <w:r w:rsidRPr="0028255A">
            <w:rPr>
              <w:rFonts w:cs="Arial"/>
              <w:b/>
              <w:bCs/>
              <w:sz w:val="24"/>
            </w:rPr>
            <w:t xml:space="preserve"> </w:t>
          </w:r>
          <w:r w:rsidRPr="00EB7DF2">
            <w:rPr>
              <w:rFonts w:cs="Arial"/>
              <w:b/>
              <w:bCs/>
              <w:sz w:val="24"/>
              <w:lang w:val="es-GT"/>
            </w:rPr>
            <w:t>Producto</w:t>
          </w:r>
        </w:p>
      </w:tc>
      <w:tc>
        <w:tcPr>
          <w:tcW w:w="1080" w:type="dxa"/>
          <w:tcBorders>
            <w:top w:val="nil"/>
            <w:left w:val="nil"/>
            <w:bottom w:val="single" w:sz="6" w:space="0" w:color="auto"/>
          </w:tcBorders>
        </w:tcPr>
        <w:p w:rsidR="00BC3F7F" w:rsidRPr="00533CFB" w:rsidRDefault="00BC3F7F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VERSIÓN</w:t>
          </w:r>
        </w:p>
      </w:tc>
      <w:tc>
        <w:tcPr>
          <w:tcW w:w="1080" w:type="dxa"/>
          <w:tcBorders>
            <w:top w:val="nil"/>
            <w:bottom w:val="single" w:sz="6" w:space="0" w:color="auto"/>
          </w:tcBorders>
        </w:tcPr>
        <w:p w:rsidR="00BC3F7F" w:rsidRPr="00533CFB" w:rsidRDefault="00BC3F7F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V 1.0</w:t>
          </w:r>
        </w:p>
      </w:tc>
    </w:tr>
    <w:tr w:rsidR="00BC3F7F" w:rsidRPr="00C205E3" w:rsidTr="009A07B0">
      <w:trPr>
        <w:trHeight w:val="526"/>
      </w:trPr>
      <w:tc>
        <w:tcPr>
          <w:tcW w:w="2520" w:type="dxa"/>
          <w:tcBorders>
            <w:top w:val="nil"/>
            <w:bottom w:val="single" w:sz="6" w:space="0" w:color="auto"/>
            <w:right w:val="single" w:sz="6" w:space="0" w:color="auto"/>
          </w:tcBorders>
        </w:tcPr>
        <w:p w:rsidR="00BC3F7F" w:rsidRPr="00C205E3" w:rsidRDefault="00BC3F7F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b/>
              <w:i/>
            </w:rPr>
          </w:pPr>
        </w:p>
      </w:tc>
      <w:tc>
        <w:tcPr>
          <w:tcW w:w="630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BC3F7F" w:rsidRPr="0028255A" w:rsidRDefault="003C6383" w:rsidP="009A07B0">
          <w:pPr>
            <w:tabs>
              <w:tab w:val="left" w:pos="2977"/>
              <w:tab w:val="left" w:pos="7797"/>
              <w:tab w:val="left" w:pos="9639"/>
            </w:tabs>
            <w:ind w:left="35"/>
            <w:jc w:val="center"/>
            <w:rPr>
              <w:rFonts w:cs="Arial"/>
              <w:sz w:val="24"/>
              <w:lang w:val="es-ES"/>
            </w:rPr>
          </w:pPr>
          <w:r>
            <w:rPr>
              <w:rFonts w:cs="Arial"/>
              <w:sz w:val="24"/>
              <w:lang w:val="es-GT"/>
            </w:rPr>
            <w:t>Gestión de RRHH</w:t>
          </w:r>
        </w:p>
      </w:tc>
      <w:tc>
        <w:tcPr>
          <w:tcW w:w="1080" w:type="dxa"/>
          <w:tcBorders>
            <w:top w:val="nil"/>
            <w:left w:val="nil"/>
          </w:tcBorders>
        </w:tcPr>
        <w:p w:rsidR="00BC3F7F" w:rsidRPr="00533CFB" w:rsidRDefault="00BC3F7F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FECHA</w:t>
          </w:r>
        </w:p>
      </w:tc>
      <w:tc>
        <w:tcPr>
          <w:tcW w:w="1080" w:type="dxa"/>
          <w:tcBorders>
            <w:top w:val="nil"/>
          </w:tcBorders>
        </w:tcPr>
        <w:p w:rsidR="00BC3F7F" w:rsidRPr="00533CFB" w:rsidRDefault="00E7511A" w:rsidP="0087552A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30/0</w:t>
          </w:r>
          <w:r w:rsidR="0087552A">
            <w:rPr>
              <w:rFonts w:cs="Arial"/>
              <w:sz w:val="16"/>
            </w:rPr>
            <w:t>5</w:t>
          </w:r>
          <w:r>
            <w:rPr>
              <w:rFonts w:cs="Arial"/>
              <w:sz w:val="16"/>
            </w:rPr>
            <w:t>/14</w:t>
          </w:r>
        </w:p>
      </w:tc>
    </w:tr>
  </w:tbl>
  <w:p w:rsidR="002F7A69" w:rsidRPr="00CE40A5" w:rsidRDefault="002F7A69">
    <w:pPr>
      <w:pStyle w:val="Encabezado"/>
      <w:rPr>
        <w:rFonts w:asciiTheme="minorHAnsi" w:hAnsiTheme="minorHAnsi" w:cstheme="minorHAnsi"/>
        <w:lang w:val="es-SV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F24B8"/>
    <w:multiLevelType w:val="multilevel"/>
    <w:tmpl w:val="0C0A001F"/>
    <w:styleLink w:val="111111"/>
    <w:lvl w:ilvl="0">
      <w:start w:val="1"/>
      <w:numFmt w:val="decimal"/>
      <w:pStyle w:val="Listaconnmeros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" w15:restartNumberingAfterBreak="0">
    <w:nsid w:val="39B3378B"/>
    <w:multiLevelType w:val="singleLevel"/>
    <w:tmpl w:val="4846270C"/>
    <w:lvl w:ilvl="0">
      <w:start w:val="1"/>
      <w:numFmt w:val="bullet"/>
      <w:pStyle w:val="Logr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0DE3BCB"/>
    <w:multiLevelType w:val="hybridMultilevel"/>
    <w:tmpl w:val="357AD824"/>
    <w:lvl w:ilvl="0" w:tplc="0EDC5D8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11F5E11"/>
    <w:multiLevelType w:val="hybridMultilevel"/>
    <w:tmpl w:val="F9F84DA0"/>
    <w:lvl w:ilvl="0" w:tplc="10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E130505"/>
    <w:multiLevelType w:val="hybridMultilevel"/>
    <w:tmpl w:val="9E268D5A"/>
    <w:lvl w:ilvl="0" w:tplc="0EDC5D8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E8"/>
    <w:rsid w:val="0005483F"/>
    <w:rsid w:val="00081F70"/>
    <w:rsid w:val="000945F7"/>
    <w:rsid w:val="000A535D"/>
    <w:rsid w:val="000E4AF2"/>
    <w:rsid w:val="000E6944"/>
    <w:rsid w:val="000F75E4"/>
    <w:rsid w:val="00117459"/>
    <w:rsid w:val="00127A40"/>
    <w:rsid w:val="00130AAF"/>
    <w:rsid w:val="00135C9F"/>
    <w:rsid w:val="00152BFB"/>
    <w:rsid w:val="00176009"/>
    <w:rsid w:val="001929A5"/>
    <w:rsid w:val="001A4693"/>
    <w:rsid w:val="001B2316"/>
    <w:rsid w:val="001D2AAC"/>
    <w:rsid w:val="002252BA"/>
    <w:rsid w:val="0028255A"/>
    <w:rsid w:val="002867B5"/>
    <w:rsid w:val="00286AB2"/>
    <w:rsid w:val="002B4E9B"/>
    <w:rsid w:val="002E21EF"/>
    <w:rsid w:val="002F4DC9"/>
    <w:rsid w:val="002F7A69"/>
    <w:rsid w:val="00322FCA"/>
    <w:rsid w:val="00331B88"/>
    <w:rsid w:val="00333B4E"/>
    <w:rsid w:val="00354DC8"/>
    <w:rsid w:val="00362664"/>
    <w:rsid w:val="00386B3F"/>
    <w:rsid w:val="00392B8D"/>
    <w:rsid w:val="003A2824"/>
    <w:rsid w:val="003A296B"/>
    <w:rsid w:val="003A36A1"/>
    <w:rsid w:val="003B3624"/>
    <w:rsid w:val="003C4652"/>
    <w:rsid w:val="003C6383"/>
    <w:rsid w:val="003D6331"/>
    <w:rsid w:val="00404ED5"/>
    <w:rsid w:val="00467964"/>
    <w:rsid w:val="00481BDB"/>
    <w:rsid w:val="00507864"/>
    <w:rsid w:val="00510F4A"/>
    <w:rsid w:val="00511401"/>
    <w:rsid w:val="00526C25"/>
    <w:rsid w:val="00546602"/>
    <w:rsid w:val="00573C0D"/>
    <w:rsid w:val="00575969"/>
    <w:rsid w:val="00577EDB"/>
    <w:rsid w:val="005936CD"/>
    <w:rsid w:val="005B446B"/>
    <w:rsid w:val="005D1F35"/>
    <w:rsid w:val="005F01FC"/>
    <w:rsid w:val="00604A9D"/>
    <w:rsid w:val="0063320A"/>
    <w:rsid w:val="00653F93"/>
    <w:rsid w:val="006A4D42"/>
    <w:rsid w:val="006B41BE"/>
    <w:rsid w:val="006C5245"/>
    <w:rsid w:val="006F2DA1"/>
    <w:rsid w:val="00703F67"/>
    <w:rsid w:val="00736445"/>
    <w:rsid w:val="00757424"/>
    <w:rsid w:val="007763B8"/>
    <w:rsid w:val="00783E28"/>
    <w:rsid w:val="00784CBC"/>
    <w:rsid w:val="007C030F"/>
    <w:rsid w:val="007C0AD2"/>
    <w:rsid w:val="007E3F37"/>
    <w:rsid w:val="007E619A"/>
    <w:rsid w:val="00832F04"/>
    <w:rsid w:val="008479D8"/>
    <w:rsid w:val="0087552A"/>
    <w:rsid w:val="008C3187"/>
    <w:rsid w:val="008E4B86"/>
    <w:rsid w:val="009153B3"/>
    <w:rsid w:val="0094679A"/>
    <w:rsid w:val="00950685"/>
    <w:rsid w:val="009638F1"/>
    <w:rsid w:val="009708BD"/>
    <w:rsid w:val="009901ED"/>
    <w:rsid w:val="009A343E"/>
    <w:rsid w:val="009D2C9A"/>
    <w:rsid w:val="009F0A76"/>
    <w:rsid w:val="009F79BC"/>
    <w:rsid w:val="00A24854"/>
    <w:rsid w:val="00A619FC"/>
    <w:rsid w:val="00AA5FCA"/>
    <w:rsid w:val="00AE1B9D"/>
    <w:rsid w:val="00B03FB2"/>
    <w:rsid w:val="00B071D1"/>
    <w:rsid w:val="00B37451"/>
    <w:rsid w:val="00B37EFF"/>
    <w:rsid w:val="00B61519"/>
    <w:rsid w:val="00B746AB"/>
    <w:rsid w:val="00BC3F7F"/>
    <w:rsid w:val="00BD042A"/>
    <w:rsid w:val="00BE028A"/>
    <w:rsid w:val="00C46FCC"/>
    <w:rsid w:val="00C74067"/>
    <w:rsid w:val="00C85FCA"/>
    <w:rsid w:val="00CC352D"/>
    <w:rsid w:val="00CE40A5"/>
    <w:rsid w:val="00CE6554"/>
    <w:rsid w:val="00D43527"/>
    <w:rsid w:val="00D60270"/>
    <w:rsid w:val="00D66EB3"/>
    <w:rsid w:val="00D7781A"/>
    <w:rsid w:val="00D91AC5"/>
    <w:rsid w:val="00DE4739"/>
    <w:rsid w:val="00DE696D"/>
    <w:rsid w:val="00DF04AF"/>
    <w:rsid w:val="00DF1BEF"/>
    <w:rsid w:val="00E02DE8"/>
    <w:rsid w:val="00E174A8"/>
    <w:rsid w:val="00E41FB9"/>
    <w:rsid w:val="00E46FDB"/>
    <w:rsid w:val="00E7511A"/>
    <w:rsid w:val="00EB7DF2"/>
    <w:rsid w:val="00ED0D9D"/>
    <w:rsid w:val="00EF0BA2"/>
    <w:rsid w:val="00F11D45"/>
    <w:rsid w:val="00F50282"/>
    <w:rsid w:val="00F5350F"/>
    <w:rsid w:val="00F65DD0"/>
    <w:rsid w:val="00F67C76"/>
    <w:rsid w:val="00F72F9D"/>
    <w:rsid w:val="00FD1420"/>
    <w:rsid w:val="00FD4EF5"/>
    <w:rsid w:val="00FD75B2"/>
    <w:rsid w:val="00FE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|"/>
  <w14:docId w14:val="6A3BBB29"/>
  <w15:docId w15:val="{773A66C6-977A-4888-BEA2-0D52AA1F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pBdr>
        <w:bottom w:val="single" w:sz="12" w:space="1" w:color="808080"/>
      </w:pBd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lang w:val="es-ES"/>
    </w:rPr>
  </w:style>
  <w:style w:type="paragraph" w:styleId="Ttulo4">
    <w:name w:val="heading 4"/>
    <w:basedOn w:val="Normal"/>
    <w:next w:val="Normal"/>
    <w:qFormat/>
    <w:pPr>
      <w:keepNext/>
      <w:tabs>
        <w:tab w:val="left" w:pos="284"/>
        <w:tab w:val="left" w:pos="568"/>
        <w:tab w:val="left" w:pos="1136"/>
        <w:tab w:val="left" w:pos="1704"/>
        <w:tab w:val="left" w:pos="2272"/>
        <w:tab w:val="left" w:pos="2840"/>
        <w:tab w:val="left" w:pos="3408"/>
        <w:tab w:val="left" w:pos="3976"/>
      </w:tabs>
      <w:ind w:left="1134"/>
      <w:jc w:val="both"/>
      <w:outlineLvl w:val="3"/>
    </w:pPr>
    <w:rPr>
      <w:b/>
      <w:sz w:val="28"/>
      <w:lang w:val="es-MX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lang w:val="es-ES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lang w:val="es-PA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Garamond" w:hAnsi="Garamond"/>
      <w:i/>
      <w:sz w:val="32"/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keepNext/>
      <w:spacing w:before="240" w:after="60"/>
      <w:jc w:val="center"/>
      <w:outlineLvl w:val="0"/>
    </w:pPr>
    <w:rPr>
      <w:rFonts w:ascii="Comic Sans MS" w:hAnsi="Comic Sans MS"/>
      <w:lang w:val="es-PA"/>
    </w:rPr>
  </w:style>
  <w:style w:type="paragraph" w:styleId="Encabezado">
    <w:name w:val="header"/>
    <w:aliases w:val="h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Pr>
      <w:rFonts w:ascii="Abadi MT Condensed" w:hAnsi="Abadi MT Condensed"/>
      <w:b/>
      <w:sz w:val="32"/>
      <w:lang w:val="es-PA"/>
    </w:rPr>
  </w:style>
  <w:style w:type="paragraph" w:customStyle="1" w:styleId="Logro">
    <w:name w:val="Logro"/>
    <w:basedOn w:val="Normal"/>
    <w:pPr>
      <w:numPr>
        <w:numId w:val="1"/>
      </w:numPr>
    </w:pPr>
    <w:rPr>
      <w:rFonts w:ascii="Times New Roman" w:hAnsi="Times New Roman"/>
      <w:lang w:val="es-ES"/>
    </w:rPr>
  </w:style>
  <w:style w:type="paragraph" w:styleId="Sangradetextonormal">
    <w:name w:val="Body Text Indent"/>
    <w:basedOn w:val="Normal"/>
    <w:pPr>
      <w:spacing w:before="120"/>
      <w:ind w:left="360"/>
      <w:jc w:val="both"/>
    </w:pPr>
    <w:rPr>
      <w:lang w:val="es-PA"/>
    </w:rPr>
  </w:style>
  <w:style w:type="paragraph" w:customStyle="1" w:styleId="MainTitle">
    <w:name w:val="Main Title"/>
    <w:basedOn w:val="Normal"/>
    <w:pPr>
      <w:widowControl w:val="0"/>
      <w:pBdr>
        <w:bottom w:val="double" w:sz="6" w:space="2" w:color="auto"/>
      </w:pBdr>
      <w:spacing w:before="480" w:after="480"/>
      <w:jc w:val="both"/>
    </w:pPr>
    <w:rPr>
      <w:b/>
      <w:kern w:val="28"/>
      <w:sz w:val="36"/>
    </w:rPr>
  </w:style>
  <w:style w:type="table" w:styleId="Tablaconcuadrcula">
    <w:name w:val="Table Grid"/>
    <w:basedOn w:val="Tablanormal"/>
    <w:uiPriority w:val="59"/>
    <w:rsid w:val="00AE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aliases w:val="h Car"/>
    <w:link w:val="Encabezado"/>
    <w:uiPriority w:val="99"/>
    <w:rsid w:val="00E02DE8"/>
    <w:rPr>
      <w:rFonts w:ascii="Arial" w:hAnsi="Arial"/>
      <w:lang w:val="en-US" w:eastAsia="en-US"/>
    </w:rPr>
  </w:style>
  <w:style w:type="paragraph" w:styleId="Textodeglobo">
    <w:name w:val="Balloon Text"/>
    <w:basedOn w:val="Normal"/>
    <w:link w:val="TextodegloboCar"/>
    <w:rsid w:val="005114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11401"/>
    <w:rPr>
      <w:rFonts w:ascii="Tahoma" w:hAnsi="Tahoma" w:cs="Tahoma"/>
      <w:sz w:val="16"/>
      <w:szCs w:val="16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A619FC"/>
    <w:pPr>
      <w:widowControl w:val="0"/>
      <w:spacing w:before="60" w:after="120" w:line="240" w:lineRule="atLeast"/>
      <w:jc w:val="both"/>
    </w:pPr>
    <w:rPr>
      <w:rFonts w:ascii="Times New Roman" w:hAnsi="Times New Roman" w:cs="Arial"/>
      <w:i/>
      <w:color w:val="0000FF"/>
    </w:rPr>
  </w:style>
  <w:style w:type="paragraph" w:styleId="Listaconnmeros">
    <w:name w:val="List Number"/>
    <w:basedOn w:val="Normal"/>
    <w:rsid w:val="00A619FC"/>
    <w:pPr>
      <w:numPr>
        <w:numId w:val="5"/>
      </w:numPr>
      <w:spacing w:before="60" w:after="60"/>
      <w:jc w:val="both"/>
    </w:pPr>
    <w:rPr>
      <w:rFonts w:ascii="Verdana" w:hAnsi="Verdana" w:cs="Arial"/>
      <w:szCs w:val="24"/>
      <w:lang w:val="es-ES"/>
    </w:rPr>
  </w:style>
  <w:style w:type="numbering" w:styleId="111111">
    <w:name w:val="Outline List 2"/>
    <w:basedOn w:val="Sinlista"/>
    <w:rsid w:val="00A619FC"/>
    <w:pPr>
      <w:numPr>
        <w:numId w:val="5"/>
      </w:numPr>
    </w:pPr>
  </w:style>
  <w:style w:type="character" w:customStyle="1" w:styleId="InfoBlueCar">
    <w:name w:val="InfoBlue Car"/>
    <w:basedOn w:val="Fuentedeprrafopredeter"/>
    <w:link w:val="InfoBlue"/>
    <w:rsid w:val="00A619FC"/>
    <w:rPr>
      <w:rFonts w:cs="Arial"/>
      <w:i/>
      <w:color w:val="0000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aray\Desktop\ADMPROYECTOS%2005\Plantillas\BS%20Evaluacion%20F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BS Evaluacion Fase.dot</Template>
  <TotalTime>3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Entrega de Producto</vt:lpstr>
      <vt:lpstr>Acta de Entrega de Producto</vt:lpstr>
    </vt:vector>
  </TitlesOfParts>
  <Company>Telefonica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Entrega de Producto</dc:title>
  <dc:creator>Victor Morales</dc:creator>
  <cp:lastModifiedBy>Victor Morales</cp:lastModifiedBy>
  <cp:revision>7</cp:revision>
  <cp:lastPrinted>1999-09-20T21:48:00Z</cp:lastPrinted>
  <dcterms:created xsi:type="dcterms:W3CDTF">2018-04-07T15:41:00Z</dcterms:created>
  <dcterms:modified xsi:type="dcterms:W3CDTF">2018-04-25T06:56:00Z</dcterms:modified>
  <cp:category>Administracion de Proyectos</cp:category>
</cp:coreProperties>
</file>